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7CF6" w:rsidRDefault="00E34004">
      <w:pPr>
        <w:pStyle w:val="Title"/>
      </w:pPr>
      <w:r>
        <w:t>Notes</w:t>
      </w:r>
    </w:p>
    <w:p w:rsidR="00CD7CF6" w:rsidRDefault="00E34004">
      <w:pPr>
        <w:pStyle w:val="Heading1"/>
      </w:pPr>
      <w:r>
        <w:t>Software</w:t>
      </w:r>
    </w:p>
    <w:p w:rsidR="00CD7CF6" w:rsidRDefault="00E34004">
      <w:r>
        <w:t>During development of the system, the software used moved through multiple redesigns in both function and interface.</w:t>
      </w:r>
    </w:p>
    <w:p w:rsidR="00E34004" w:rsidRDefault="00EC5FAE">
      <w:r>
        <w:t>In order to</w:t>
      </w:r>
      <w:r w:rsidR="00E34004">
        <w:t xml:space="preserve"> avoid issues of </w:t>
      </w:r>
      <w:r w:rsidR="00E34004" w:rsidRPr="00EC5FAE">
        <w:rPr>
          <w:noProof/>
        </w:rPr>
        <w:t>cross</w:t>
      </w:r>
      <w:r>
        <w:rPr>
          <w:noProof/>
        </w:rPr>
        <w:t>-</w:t>
      </w:r>
      <w:r w:rsidR="00E34004" w:rsidRPr="00EC5FAE">
        <w:rPr>
          <w:noProof/>
        </w:rPr>
        <w:t>platform</w:t>
      </w:r>
      <w:r w:rsidR="00E34004">
        <w:t xml:space="preserve"> </w:t>
      </w:r>
      <w:r>
        <w:t xml:space="preserve">portability, a web application was developed as the control system – rather than </w:t>
      </w:r>
      <w:r w:rsidRPr="00EC5FAE">
        <w:rPr>
          <w:noProof/>
        </w:rPr>
        <w:t>platform</w:t>
      </w:r>
      <w:r>
        <w:rPr>
          <w:noProof/>
        </w:rPr>
        <w:t>-</w:t>
      </w:r>
      <w:r w:rsidRPr="00EC5FAE">
        <w:rPr>
          <w:noProof/>
        </w:rPr>
        <w:t>specific</w:t>
      </w:r>
      <w:r>
        <w:t xml:space="preserve"> native applications. This avoided additional costs that would be accumulated through development licenses either during development or as a future commercial project. Furthermore, this simplified usage of the control system by only requiring the user to connect to CHAP’s ad-hoc wireless network in order to use the system, avoiding additional steps such as installation.</w:t>
      </w:r>
      <w:bookmarkStart w:id="0" w:name="_GoBack"/>
      <w:bookmarkEnd w:id="0"/>
    </w:p>
    <w:p w:rsidR="00EC5FAE" w:rsidRDefault="00EC5FAE">
      <w:r>
        <w:t>The fault in this setup is that it places the effectiveness and reliability of the system entirely in the hands of the user’s web browser. With browsers showing extremely mixed results in support of modern HTM</w:t>
      </w:r>
      <w:r w:rsidR="00C41DC3">
        <w:t>L</w:t>
      </w:r>
      <w:r>
        <w:t xml:space="preserve">5, CSS3, JavaScript and other key web technologies; browser support cannot be relied on. </w:t>
      </w:r>
      <w:r w:rsidR="00E15ED8">
        <w:t>For example, access to a u</w:t>
      </w:r>
      <w:r>
        <w:t xml:space="preserve">ser’s </w:t>
      </w:r>
      <w:r w:rsidRPr="009B3F5D">
        <w:rPr>
          <w:noProof/>
        </w:rPr>
        <w:t>webcam</w:t>
      </w:r>
      <w:r w:rsidR="00E15ED8">
        <w:t xml:space="preserve"> through </w:t>
      </w:r>
      <w:proofErr w:type="spellStart"/>
      <w:r w:rsidR="00E15ED8">
        <w:t>WebRTC</w:t>
      </w:r>
      <w:proofErr w:type="spellEnd"/>
      <w:r w:rsidR="00E15ED8">
        <w:t xml:space="preserve"> (such as for face tracking) is a feature that cannot be guaranteed</w:t>
      </w:r>
      <w:r w:rsidR="00C41DC3">
        <w:t xml:space="preserve"> between browsers</w:t>
      </w:r>
      <w:r w:rsidR="00E15ED8">
        <w:t>.</w:t>
      </w:r>
      <w:r w:rsidR="00C41DC3">
        <w:t xml:space="preserve"> That said, the continued development and advancement of web browsers can be relied upon and isn’t prone to the same level of change or redesign </w:t>
      </w:r>
      <w:r w:rsidR="009B3F5D">
        <w:rPr>
          <w:noProof/>
        </w:rPr>
        <w:t>visible</w:t>
      </w:r>
      <w:r w:rsidR="00C41DC3">
        <w:t xml:space="preserve"> between </w:t>
      </w:r>
      <w:r w:rsidR="009B3F5D">
        <w:t xml:space="preserve">both </w:t>
      </w:r>
      <w:r w:rsidR="00C41DC3">
        <w:t xml:space="preserve">different mobile operating </w:t>
      </w:r>
      <w:r w:rsidR="00C41DC3" w:rsidRPr="009B3F5D">
        <w:rPr>
          <w:noProof/>
        </w:rPr>
        <w:t>systems</w:t>
      </w:r>
      <w:r w:rsidR="00C41DC3">
        <w:t xml:space="preserve"> </w:t>
      </w:r>
      <w:r w:rsidR="009B3F5D">
        <w:t>as well as</w:t>
      </w:r>
      <w:r w:rsidR="00C41DC3">
        <w:t xml:space="preserve"> operating system updates.</w:t>
      </w:r>
    </w:p>
    <w:p w:rsidR="0068609E" w:rsidRDefault="0068609E"/>
    <w:p w:rsidR="0068609E" w:rsidRDefault="00EE187B" w:rsidP="00EE187B">
      <w:pPr>
        <w:pStyle w:val="Heading2"/>
      </w:pPr>
      <w:r>
        <w:t>Prototype 1</w:t>
      </w:r>
    </w:p>
    <w:p w:rsidR="0068609E" w:rsidRDefault="00EE187B">
      <w:r>
        <w:t xml:space="preserve">The initial system developed as a </w:t>
      </w:r>
      <w:r w:rsidRPr="009B3F5D">
        <w:rPr>
          <w:noProof/>
        </w:rPr>
        <w:t>proof-of-concept</w:t>
      </w:r>
      <w:r>
        <w:t xml:space="preserve"> consisted of multiple sub-systems working in parallel. As seen in the later systems, a web-server, image capture system (through attached camera) and event listener system existed. These were created using the following software solutions:</w:t>
      </w:r>
    </w:p>
    <w:p w:rsidR="00EE187B" w:rsidRDefault="00EE187B" w:rsidP="00EE187B">
      <w:pPr>
        <w:pStyle w:val="ListParagraph"/>
        <w:numPr>
          <w:ilvl w:val="0"/>
          <w:numId w:val="13"/>
        </w:numPr>
      </w:pPr>
      <w:r>
        <w:t xml:space="preserve">Web Server -&gt; </w:t>
      </w:r>
      <w:r>
        <w:rPr>
          <w:i/>
        </w:rPr>
        <w:t>Apache2</w:t>
      </w:r>
      <w:r>
        <w:t>, HTTP server</w:t>
      </w:r>
      <w:r w:rsidR="000556C6">
        <w:t xml:space="preserve"> hosting</w:t>
      </w:r>
      <w:r>
        <w:t xml:space="preserve"> software.</w:t>
      </w:r>
    </w:p>
    <w:p w:rsidR="00EE187B" w:rsidRDefault="00EE187B" w:rsidP="00EE187B">
      <w:pPr>
        <w:pStyle w:val="ListParagraph"/>
        <w:numPr>
          <w:ilvl w:val="0"/>
          <w:numId w:val="13"/>
        </w:numPr>
      </w:pPr>
      <w:r>
        <w:t xml:space="preserve">Image Capture -&gt; </w:t>
      </w:r>
      <w:r>
        <w:rPr>
          <w:i/>
        </w:rPr>
        <w:t>Motion</w:t>
      </w:r>
      <w:r>
        <w:t>, continuous image capture and serving system using motion detection.</w:t>
      </w:r>
    </w:p>
    <w:p w:rsidR="001267AF" w:rsidRDefault="001267AF" w:rsidP="00EE187B">
      <w:pPr>
        <w:pStyle w:val="ListParagraph"/>
        <w:numPr>
          <w:ilvl w:val="0"/>
          <w:numId w:val="13"/>
        </w:numPr>
      </w:pPr>
      <w:r>
        <w:t xml:space="preserve">Event Listener -&gt; </w:t>
      </w:r>
      <w:proofErr w:type="spellStart"/>
      <w:r>
        <w:rPr>
          <w:i/>
        </w:rPr>
        <w:t>NodeJS</w:t>
      </w:r>
      <w:proofErr w:type="spellEnd"/>
      <w:r>
        <w:t xml:space="preserve">, JavaScript runtime engine (JavaScript software without web browser). Through the use of the Johnny-Five system, </w:t>
      </w:r>
      <w:proofErr w:type="spellStart"/>
      <w:r>
        <w:t>NodeJS</w:t>
      </w:r>
      <w:proofErr w:type="spellEnd"/>
      <w:r>
        <w:t xml:space="preserve"> was capable of communicating with an Arduino running </w:t>
      </w:r>
      <w:proofErr w:type="spellStart"/>
      <w:r>
        <w:t>Firmata</w:t>
      </w:r>
      <w:proofErr w:type="spellEnd"/>
      <w:r>
        <w:t xml:space="preserve"> (communication protocol).</w:t>
      </w:r>
      <w:r w:rsidR="00F34A84">
        <w:t xml:space="preserve"> Socket listening was accomplished using Socket.IO.</w:t>
      </w:r>
    </w:p>
    <w:p w:rsidR="001267AF" w:rsidRDefault="001267AF" w:rsidP="001267AF">
      <w:r>
        <w:t xml:space="preserve">Image streaming was </w:t>
      </w:r>
      <w:r w:rsidRPr="009B3F5D">
        <w:rPr>
          <w:noProof/>
        </w:rPr>
        <w:t>slow</w:t>
      </w:r>
      <w:r>
        <w:t xml:space="preserve"> and required very </w:t>
      </w:r>
      <w:r w:rsidRPr="009B3F5D">
        <w:rPr>
          <w:noProof/>
        </w:rPr>
        <w:t>low</w:t>
      </w:r>
      <w:r w:rsidR="009B3F5D">
        <w:rPr>
          <w:noProof/>
        </w:rPr>
        <w:t>-</w:t>
      </w:r>
      <w:r w:rsidRPr="009B3F5D">
        <w:rPr>
          <w:noProof/>
        </w:rPr>
        <w:t>resolution</w:t>
      </w:r>
      <w:r>
        <w:t xml:space="preserve"> images (320x240) for real-time transmission over ad-hoc (local) </w:t>
      </w:r>
      <w:proofErr w:type="spellStart"/>
      <w:r>
        <w:t>WiFi</w:t>
      </w:r>
      <w:proofErr w:type="spellEnd"/>
      <w:r>
        <w:t>. Furthermore, the high number of sub-systems and programming languages used was felt to be inefficient. With Apache running web servers across the w</w:t>
      </w:r>
      <w:r w:rsidR="00FF1086">
        <w:t>orld, a single-</w:t>
      </w:r>
      <w:r>
        <w:t>client local</w:t>
      </w:r>
      <w:r w:rsidR="00FF1086">
        <w:t>ly run</w:t>
      </w:r>
      <w:r>
        <w:t xml:space="preserve"> website did not need such an extensive system.</w:t>
      </w:r>
    </w:p>
    <w:p w:rsidR="003335D2" w:rsidRDefault="000B7FF2" w:rsidP="003335D2">
      <w:pPr>
        <w:keepNext/>
        <w:jc w:val="center"/>
      </w:pPr>
      <w:r>
        <w:rPr>
          <w:noProof/>
          <w:lang w:val="en-GB" w:eastAsia="en-GB"/>
        </w:rPr>
        <w:lastRenderedPageBreak/>
        <mc:AlternateContent>
          <mc:Choice Requires="wpc">
            <w:drawing>
              <wp:inline distT="0" distB="0" distL="0" distR="0" wp14:anchorId="339F849B" wp14:editId="09AF08E7">
                <wp:extent cx="5657850" cy="3200400"/>
                <wp:effectExtent l="0" t="0" r="0" b="0"/>
                <wp:docPr id="87" name="Canvas 8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3" name="Rectangle 73"/>
                        <wps:cNvSpPr/>
                        <wps:spPr>
                          <a:xfrm>
                            <a:off x="2530085" y="200659"/>
                            <a:ext cx="1260000" cy="224726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B7FF2" w:rsidRPr="00024C2E" w:rsidRDefault="000B7FF2" w:rsidP="000B7FF2">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C2E">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Raspberry 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 name="Rectangle 72"/>
                        <wps:cNvSpPr/>
                        <wps:spPr>
                          <a:xfrm>
                            <a:off x="1167375" y="200659"/>
                            <a:ext cx="793275" cy="288000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B7FF2" w:rsidRPr="00024C2E" w:rsidRDefault="000B7FF2" w:rsidP="000B7FF2">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C2E">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Arduino with </w:t>
                              </w:r>
                              <w:proofErr w:type="spellStart"/>
                              <w:r w:rsidRPr="00024C2E">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Firmata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ectangle 74"/>
                        <wps:cNvSpPr/>
                        <wps:spPr>
                          <a:xfrm>
                            <a:off x="4453499" y="206100"/>
                            <a:ext cx="1080000" cy="288000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B7FF2" w:rsidRPr="00024C2E" w:rsidRDefault="000B7FF2" w:rsidP="000B7FF2">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C2E">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browser on any 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2710425" y="1790700"/>
                            <a:ext cx="900000" cy="49529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B7FF2" w:rsidRPr="00024C2E" w:rsidRDefault="000B7FF2" w:rsidP="000B7FF2">
                              <w:pPr>
                                <w:jc w:val="center"/>
                                <w:rPr>
                                  <w:color w:val="FFFFFF" w:themeColor="background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76"/>
                        <wps:cNvSpPr/>
                        <wps:spPr>
                          <a:xfrm>
                            <a:off x="2710425" y="1019174"/>
                            <a:ext cx="900000" cy="64770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B7FF2" w:rsidRPr="000B7FF2" w:rsidRDefault="000B7FF2" w:rsidP="000B7FF2">
                              <w:pPr>
                                <w:jc w:val="center"/>
                                <w:rPr>
                                  <w:color w:val="FFFFFF" w:themeColor="background1"/>
                                  <w:sz w:val="1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B7FF2">
                                <w:rPr>
                                  <w:color w:val="FFFFFF" w:themeColor="background1"/>
                                  <w:sz w:val="1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NodeJS</w:t>
                              </w:r>
                              <w:proofErr w:type="spellEnd"/>
                              <w:r w:rsidRPr="000B7FF2">
                                <w:rPr>
                                  <w:color w:val="FFFFFF" w:themeColor="background1"/>
                                  <w:sz w:val="1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w:t>
                              </w:r>
                              <w:r w:rsidRPr="000B7FF2">
                                <w:rPr>
                                  <w:color w:val="FFFFFF" w:themeColor="background1"/>
                                  <w:sz w:val="1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istener with </w:t>
                              </w:r>
                              <w:proofErr w:type="spellStart"/>
                              <w:r w:rsidRPr="000B7FF2">
                                <w:rPr>
                                  <w:color w:val="FFFFFF" w:themeColor="background1"/>
                                  <w:sz w:val="1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JonnyFive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Rectangle 77"/>
                        <wps:cNvSpPr/>
                        <wps:spPr>
                          <a:xfrm>
                            <a:off x="2530245" y="2619375"/>
                            <a:ext cx="1259840" cy="46672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B7FF2" w:rsidRPr="00024C2E" w:rsidRDefault="000B7FF2" w:rsidP="000B7FF2">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C2E">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Camera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Straight Arrow Connector 78"/>
                        <wps:cNvCnPr/>
                        <wps:spPr>
                          <a:xfrm>
                            <a:off x="3638999" y="704850"/>
                            <a:ext cx="814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Straight Arrow Connector 79"/>
                        <wps:cNvCnPr/>
                        <wps:spPr>
                          <a:xfrm flipH="1">
                            <a:off x="3610425" y="1276350"/>
                            <a:ext cx="796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0" name="Straight Arrow Connector 80"/>
                        <wps:cNvCnPr/>
                        <wps:spPr>
                          <a:xfrm>
                            <a:off x="2948550" y="228600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 name="Straight Arrow Connector 81"/>
                        <wps:cNvCnPr/>
                        <wps:spPr>
                          <a:xfrm flipV="1">
                            <a:off x="3367650" y="2305050"/>
                            <a:ext cx="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Straight Arrow Connector 82"/>
                        <wps:cNvCnPr/>
                        <wps:spPr>
                          <a:xfrm flipH="1" flipV="1">
                            <a:off x="1981200" y="1285875"/>
                            <a:ext cx="729224" cy="95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5" name="Straight Arrow Connector 85"/>
                        <wps:cNvCnPr/>
                        <wps:spPr>
                          <a:xfrm flipH="1" flipV="1">
                            <a:off x="319650" y="1311399"/>
                            <a:ext cx="809625" cy="3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6" name="Text Box 86"/>
                        <wps:cNvSpPr txBox="1"/>
                        <wps:spPr>
                          <a:xfrm>
                            <a:off x="376800" y="1057276"/>
                            <a:ext cx="800100"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B7FF2" w:rsidRPr="000B7FF2" w:rsidRDefault="000B7FF2" w:rsidP="000B7FF2">
                              <w:pP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7FF2">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motors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 name="Rectangle 88"/>
                        <wps:cNvSpPr/>
                        <wps:spPr>
                          <a:xfrm>
                            <a:off x="2710630" y="542925"/>
                            <a:ext cx="899795" cy="34192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B7FF2" w:rsidRPr="000B7FF2" w:rsidRDefault="000B7FF2" w:rsidP="000B7FF2">
                              <w:pPr>
                                <w:pStyle w:val="NormalWeb"/>
                                <w:spacing w:before="0" w:beforeAutospacing="0" w:after="160" w:afterAutospacing="0" w:line="256" w:lineRule="auto"/>
                                <w:jc w:val="center"/>
                                <w:rPr>
                                  <w:sz w:val="36"/>
                                </w:rPr>
                              </w:pPr>
                              <w:r w:rsidRPr="000B7FF2">
                                <w:rPr>
                                  <w:rFonts w:eastAsia="SimSun" w:cs="Arial"/>
                                  <w:shadow/>
                                  <w:sz w:val="22"/>
                                  <w:szCs w:val="16"/>
                                  <w14:shadow w14:blurRad="38100" w14:dist="19050" w14:dir="2700000" w14:sx="100000" w14:sy="100000" w14:kx="0" w14:ky="0" w14:algn="tl">
                                    <w14:schemeClr w14:val="dk1">
                                      <w14:alpha w14:val="60000"/>
                                    </w14:schemeClr>
                                  </w14:shadow>
                                  <w14:textFill>
                                    <w14:solidFill>
                                      <w14:srgbClr w14:val="FFFFFF"/>
                                    </w14:solidFill>
                                  </w14:textFill>
                                </w:rPr>
                                <w:t>Apache2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Straight Arrow Connector 89"/>
                        <wps:cNvCnPr/>
                        <wps:spPr>
                          <a:xfrm>
                            <a:off x="3638999" y="2027850"/>
                            <a:ext cx="81407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39F849B" id="Canvas 87" o:spid="_x0000_s1026" editas="canvas" style="width:445.5pt;height:252pt;mso-position-horizontal-relative:char;mso-position-vertical-relative:line" coordsize="56578,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RaTYwYAAGMzAAAOAAAAZHJzL2Uyb0RvYy54bWzsW1tv2zYUfh+w/0DofbWou4w4RZYu24Cs&#10;LZpufWZkyhYmkRrFxM5+/Q5JiVYdO1bSNQgctYBCURRJkd/5eG4+ebuuSnRLRVNwNnPwG9dBlGV8&#10;XrDFzPnz88VPiYMaSdiclJzRmXNHG+ft6Y8/nKzqKfX4kpdzKhB0wprpqp45Synr6WTSZEtakeYN&#10;rymDhzkXFZFwKxaTuSAr6L0qJ57rRpMVF/Na8Iw2DdS+Mw+dU91/ntNMfsjzhkpUzhyYm9RXoa/X&#10;6jo5PSHThSD1ssjaaZAnzKIiBYNBbVfviCToRhT3uqqKTPCG5/JNxqsJz/Mio/ob4Guwu/U154Td&#10;kkZ/TAar000QSv9jv9cLWAPocrqCzaC6DFvR1HZTmm8b7GpJaqq/oZlm728/ClTMZ07sO4iRChDx&#10;CfaIsEVJEdS1w0O7q/qjaO8aKKq1XeeiUn9h1dB65nih77pJ6KA7KAMUwtTsJl1LlMFz7EUu/HNQ&#10;php4QexFoWox2fRUi0b+SnmFVGHmCJiK3kVye9lI07RrogZueFnML4qy1DcKovS8FOiWALhIllEm&#10;sX69vKn+4HNTDzODOUBfZArVAEZTnXTVMBsNdtWTnltvkMmqbqbm63VJ3pVUd8Q+0RyWUS2CHtD2&#10;cH8uzZLMqakO945Zqg5Vzzl8nO3bfMyevs3qtO3Vq1RLm33ZfWhi5mX7hh6ZM2lfrgrGxa4OSljh&#10;dmTTHpastzSqKNfXa2iiitd8fgd4E9yIfVNnFwVs9CVp5EciQM4BHMBd8gNc8pKvZg5vSw5acvHv&#10;rnrVHgQCnjpoBbwxc5p/boigDip/ZyAqKQ4CRTT6JghjD25E/8l1/wm7qc45oAcDS9aZLqr2suyK&#10;ueDVF6C4MzUqPCIsg7FnjuyK59KwGVBkRs/OdCOglprIS3aliMLsooLx5/UXIuoW6xLE5D3vhJNM&#10;tyBv2qqNYfzsRvK80PKwWdV24YEozFp/f8bwdjCGp9CgJjWIMTCOYj/ezxhx6nvqsSaMpC+iHfV0&#10;bDASxnERhj6TNLVsEH6UvJFJ8fqYI9jBHMGjmCMIQj9I01bXiHB3pFtdwzVsMVLHq9M1NHXYc+iI&#10;VY5XSR2gDdwzU7QVMVjp8GLsBp5ROnCcuvE2d6RKLQfVTmkdQRp6QDNGxX2S0jHaDBt7ypg9A20G&#10;LcfWAh3l+LiMh2iHHEePUgG+kmMXpzjWKgQYvq2/oS/HURDHbmeqjnLcd5AYbvt+tr+WY6vdjXJ8&#10;XHIc75Dj+HFyDG5DL2idABFOlUMAMLmRY+yFaaJ8OPpAjqIYDu9vOJBHt+F96X+hbkNNHVa7G0od&#10;L8Ab+CpVc4gsGdX8SgpSLJYSnQnBV+icMwaOfC5QnPSY4ZwdCij4kZ+krZEfu0EStn777oBPcAAu&#10;dMML+tH+SELTTsnOxXhht5ysKvSgmKdk6ipJUf7C5kje1RAWkaLQUZGWelSTAar9AJf9bl//AHf9&#10;cwutXHcKVL7P129EVJGzMsee0RcNnqBD2NNWXGsl7sEeysui/q1z0bdhLR+8S9Ze9OLI34ZhnEYp&#10;1OnjaYRhtokaDcDwE9TOFwzDBFBwAIbQBMTjYRgq8uliqinQngKXDpkmKoCq3t8oRy3u/MADc6fl&#10;pj32zciBNihs1McjAx/ELA+Bz0ZUIDz3EAf+tc2BfhRHHQx9N4T/u2GIA/+Qdj7C8LhhaMPCe9XA&#10;xHrnD8BQH8X6UN4GJE4TDJkcmhexl4TJttEYeymkmJhDGXy42rU0qodgUEGOyus7l23UYD8mrZn5&#10;ZEz6OO04EvsY+yZusDmqEzeNVNxBuTF8bAA7QvK1QtI6wD8rc/ZnvkbJtv8byTXUq6O4VRn3JN75&#10;cQTRbsOFLmQ4xbqjPvAglbFVFHUG1AFF8VDaHeMXkJam1VBjKdsKgPNAw7jjILG4Vil7JmcKUlRh&#10;ml0eqO5sV1rLsHcPm8cPj/0E7XD+90ELWWXDabeW3eyhbq1dyW9jUhwk0Clz6KUkxSXWCbZJo4W6&#10;Vn4HJcWpuFbkG3EOwawz+nRPmtM0TrtjJMApaDnGnNlj9j0szQN8WGNKq1kkk+2rTHcrxDbSMVSI&#10;R9+0ygB+dv9gctg/CE02UrrHNu45Zvq+ac/14l3OaUgtGb2CQFzPkYj+NK8gCLb+IQcA8qufivTv&#10;NVg3v405/Q8AAP//AwBQSwMEFAAGAAgAAAAhAKU/vtHbAAAABQEAAA8AAABkcnMvZG93bnJldi54&#10;bWxMj81qwzAQhO+FvoPYQG+NpNKf1LUcSiGnQslPH0C2NrYTa2UsOXHevttemsvAMMvMt/ly8p04&#10;4RDbQAb0XIFAqoJrqTbwvVvdL0DEZMnZLhAauGCEZXF7k9vMhTNt8LRNteASipk10KTUZ1LGqkFv&#10;4zz0SJztw+BtYjvU0g32zOW+kw9KPUtvW+KFxvb40WB13I7eQLjoflrvvtYbVR1fPvdaj+VhZczd&#10;bHp/A5FwSv/H8IvP6FAwUxlGclF0BviR9KecLV4129LAk3pUIItcXtMXPwAAAP//AwBQSwECLQAU&#10;AAYACAAAACEAtoM4kv4AAADhAQAAEwAAAAAAAAAAAAAAAAAAAAAAW0NvbnRlbnRfVHlwZXNdLnht&#10;bFBLAQItABQABgAIAAAAIQA4/SH/1gAAAJQBAAALAAAAAAAAAAAAAAAAAC8BAABfcmVscy8ucmVs&#10;c1BLAQItABQABgAIAAAAIQCmLRaTYwYAAGMzAAAOAAAAAAAAAAAAAAAAAC4CAABkcnMvZTJvRG9j&#10;LnhtbFBLAQItABQABgAIAAAAIQClP77R2wAAAAUBAAAPAAAAAAAAAAAAAAAAAL0IAABkcnMvZG93&#10;bnJldi54bWxQSwUGAAAAAAQABADzAAAAxQ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578;height:32004;visibility:visible;mso-wrap-style:square">
                  <v:fill o:detectmouseclick="t"/>
                  <v:path o:connecttype="none"/>
                </v:shape>
                <v:rect id="Rectangle 73" o:spid="_x0000_s1028" style="position:absolute;left:25300;top:2006;width:12600;height:22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QUiwwAAANsAAAAPAAAAZHJzL2Rvd25yZXYueG1sRI9PawIx&#10;FMTvBb9DeEJvmq0FLatRilho1R78A14fyXOzuHlZNtHdfnsjCD0OM/MbZrboXCVu1ITSs4K3YQaC&#10;WHtTcqHgePgafIAIEdlg5ZkU/FGAxbz3MsPc+JZ3dNvHQiQIhxwV2BjrXMqgLTkMQ18TJ+/sG4cx&#10;yaaQpsE2wV0lR1k2lg5LTgsWa1pa0pf91SnIqu1vOz7hZrTS65/J7mq9XlulXvvd5xREpC7+h5/t&#10;b6Ng8g6PL+kHyPkdAAD//wMAUEsBAi0AFAAGAAgAAAAhANvh9svuAAAAhQEAABMAAAAAAAAAAAAA&#10;AAAAAAAAAFtDb250ZW50X1R5cGVzXS54bWxQSwECLQAUAAYACAAAACEAWvQsW78AAAAVAQAACwAA&#10;AAAAAAAAAAAAAAAfAQAAX3JlbHMvLnJlbHNQSwECLQAUAAYACAAAACEAbQEFIsMAAADbAAAADwAA&#10;AAAAAAAAAAAAAAAHAgAAZHJzL2Rvd25yZXYueG1sUEsFBgAAAAADAAMAtwAAAPcCAAAAAA==&#10;" fillcolor="#fde5cc [660]" strokecolor="#773f04 [1604]" strokeweight="1pt">
                  <v:textbox>
                    <w:txbxContent>
                      <w:p w:rsidR="000B7FF2" w:rsidRPr="00024C2E" w:rsidRDefault="000B7FF2" w:rsidP="000B7FF2">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C2E">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Raspberry Pi</w:t>
                        </w:r>
                      </w:p>
                    </w:txbxContent>
                  </v:textbox>
                </v:rect>
                <v:rect id="Rectangle 72" o:spid="_x0000_s1029" style="position:absolute;left:11673;top:2006;width:7933;height:28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AC7xAAAANsAAAAPAAAAZHJzL2Rvd25yZXYueG1sRI9Ba4NA&#10;FITvgf6H5RV6CXVVqAnGTbCBQHvoIcYf8HBfVeK+te4m2n/fLRR6HGbmG6Y4LGYQd5pcb1lBEsUg&#10;iBure24V1JfT8xaE88gaB8uk4JscHPYPqwJzbWc+073yrQgQdjkq6Lwfcyld05FBF9mROHifdjLo&#10;g5xaqSecA9wMMo3jTBrsOSx0ONKxo+Za3YyC43vyUmdfH0n5Wvp1bbA9j1mp1NPjUu5AeFr8f/iv&#10;/aYVbFL4/RJ+gNz/AAAA//8DAFBLAQItABQABgAIAAAAIQDb4fbL7gAAAIUBAAATAAAAAAAAAAAA&#10;AAAAAAAAAABbQ29udGVudF9UeXBlc10ueG1sUEsBAi0AFAAGAAgAAAAhAFr0LFu/AAAAFQEAAAsA&#10;AAAAAAAAAAAAAAAAHwEAAF9yZWxzLy5yZWxzUEsBAi0AFAAGAAgAAAAhABswALvEAAAA2wAAAA8A&#10;AAAAAAAAAAAAAAAABwIAAGRycy9kb3ducmV2LnhtbFBLBQYAAAAAAwADALcAAAD4AgAAAAA=&#10;" fillcolor="#fde5cc [660]" strokecolor="#773f04 [1604]" strokeweight="1pt">
                  <v:textbox>
                    <w:txbxContent>
                      <w:p w:rsidR="000B7FF2" w:rsidRPr="00024C2E" w:rsidRDefault="000B7FF2" w:rsidP="000B7FF2">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C2E">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Arduino with </w:t>
                        </w:r>
                        <w:proofErr w:type="spellStart"/>
                        <w:r w:rsidRPr="00024C2E">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Firmata</w:t>
                        </w:r>
                        <w:proofErr w:type="spellEnd"/>
                      </w:p>
                    </w:txbxContent>
                  </v:textbox>
                </v:rect>
                <v:rect id="Rectangle 74" o:spid="_x0000_s1030" style="position:absolute;left:44534;top:2061;width:10800;height:28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T1UwwAAANsAAAAPAAAAZHJzL2Rvd25yZXYueG1sRI9Bi8Iw&#10;FITvwv6H8Ba8yJpWtCvVKF1B0IMHtT/g0TzbYvPSbaLWf2+EhT0OM/MNs1z3phF36lxtWUE8jkAQ&#10;F1bXXCrIz9uvOQjnkTU2lknBkxysVx+DJabaPvhI95MvRYCwS1FB5X2bSumKigy6sW2Jg3exnUEf&#10;ZFdK3eEjwE0jJ1GUSIM1h4UKW9pUVFxPN6Ngs49nefJ7iLOfzI9yg+WxTTKlhp99tgDhqff/4b/2&#10;Tiv4nsL7S/gBcvUCAAD//wMAUEsBAi0AFAAGAAgAAAAhANvh9svuAAAAhQEAABMAAAAAAAAAAAAA&#10;AAAAAAAAAFtDb250ZW50X1R5cGVzXS54bWxQSwECLQAUAAYACAAAACEAWvQsW78AAAAVAQAACwAA&#10;AAAAAAAAAAAAAAAfAQAAX3JlbHMvLnJlbHNQSwECLQAUAAYACAAAACEA+5U9VMMAAADbAAAADwAA&#10;AAAAAAAAAAAAAAAHAgAAZHJzL2Rvd25yZXYueG1sUEsFBgAAAAADAAMAtwAAAPcCAAAAAA==&#10;" fillcolor="#fde5cc [660]" strokecolor="#773f04 [1604]" strokeweight="1pt">
                  <v:textbox>
                    <w:txbxContent>
                      <w:p w:rsidR="000B7FF2" w:rsidRPr="00024C2E" w:rsidRDefault="000B7FF2" w:rsidP="000B7FF2">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C2E">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browser on any device</w:t>
                        </w:r>
                      </w:p>
                    </w:txbxContent>
                  </v:textbox>
                </v:rect>
                <v:rect id="Rectangle 75" o:spid="_x0000_s1031" style="position:absolute;left:27104;top:17907;width:9000;height:4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biwQAAANsAAAAPAAAAZHJzL2Rvd25yZXYueG1sRI/bisIw&#10;FEXfBf8hnIF5s6mCFzqmZRAEEebBywccmmPTsTkpTbTt308GBB83+7LY22KwjXhS52vHCuZJCoK4&#10;dLrmSsH1sp9tQPiArLFxTApG8lDk08kWM+16PtHzHCoRR9hnqMCE0GZS+tKQRZ+4ljh6N9dZDFF2&#10;ldQd9nHcNnKRpitpseZIMNjSzlB5Pz9shCCdxvm6391/zHCsqRl/6TEq9fkxfH+BCDSEd/jVPmgF&#10;6yX8f4k/QOZ/AAAA//8DAFBLAQItABQABgAIAAAAIQDb4fbL7gAAAIUBAAATAAAAAAAAAAAAAAAA&#10;AAAAAABbQ29udGVudF9UeXBlc10ueG1sUEsBAi0AFAAGAAgAAAAhAFr0LFu/AAAAFQEAAAsAAAAA&#10;AAAAAAAAAAAAHwEAAF9yZWxzLy5yZWxzUEsBAi0AFAAGAAgAAAAhABkChuLBAAAA2wAAAA8AAAAA&#10;AAAAAAAAAAAABwIAAGRycy9kb3ducmV2LnhtbFBLBQYAAAAAAwADALcAAAD1AgAAAAA=&#10;" fillcolor="#f07f09 [3204]" strokecolor="#773f04 [1604]" strokeweight="1pt">
                  <v:textbox>
                    <w:txbxContent>
                      <w:p w:rsidR="000B7FF2" w:rsidRPr="00024C2E" w:rsidRDefault="000B7FF2" w:rsidP="000B7FF2">
                        <w:pPr>
                          <w:jc w:val="center"/>
                          <w:rPr>
                            <w:color w:val="FFFFFF" w:themeColor="background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Motion</w:t>
                        </w:r>
                      </w:p>
                    </w:txbxContent>
                  </v:textbox>
                </v:rect>
                <v:rect id="Rectangle 76" o:spid="_x0000_s1032" style="position:absolute;left:27104;top:10191;width:9000;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BiVvQAAANsAAAAPAAAAZHJzL2Rvd25yZXYueG1sRI/LCsIw&#10;EEX3gv8QRnCnqS5UqlFEEERw4eMDhmZsqs2kNNG2f28EweXlPg53tWltKd5U+8Kxgsk4AUGcOV1w&#10;ruB23Y8WIHxA1lg6JgUdedis+70Vpto1fKb3JeQijrBPUYEJoUql9Jkhi37sKuLo3V1tMURZ51LX&#10;2MRxW8ppksykxYIjwWBFO0PZ8/KyEYJ07ibzZvc8mfZYUNk96NUpNRy02yWIQG34h3/tg1Ywn8H3&#10;S/wBcv0BAAD//wMAUEsBAi0AFAAGAAgAAAAhANvh9svuAAAAhQEAABMAAAAAAAAAAAAAAAAAAAAA&#10;AFtDb250ZW50X1R5cGVzXS54bWxQSwECLQAUAAYACAAAACEAWvQsW78AAAAVAQAACwAAAAAAAAAA&#10;AAAAAAAfAQAAX3JlbHMvLnJlbHNQSwECLQAUAAYACAAAACEA6dAYlb0AAADbAAAADwAAAAAAAAAA&#10;AAAAAAAHAgAAZHJzL2Rvd25yZXYueG1sUEsFBgAAAAADAAMAtwAAAPECAAAAAA==&#10;" fillcolor="#f07f09 [3204]" strokecolor="#773f04 [1604]" strokeweight="1pt">
                  <v:textbox>
                    <w:txbxContent>
                      <w:p w:rsidR="000B7FF2" w:rsidRPr="000B7FF2" w:rsidRDefault="000B7FF2" w:rsidP="000B7FF2">
                        <w:pPr>
                          <w:jc w:val="center"/>
                          <w:rPr>
                            <w:color w:val="FFFFFF" w:themeColor="background1"/>
                            <w:sz w:val="1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B7FF2">
                          <w:rPr>
                            <w:color w:val="FFFFFF" w:themeColor="background1"/>
                            <w:sz w:val="1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NodeJS</w:t>
                        </w:r>
                        <w:proofErr w:type="spellEnd"/>
                        <w:r w:rsidRPr="000B7FF2">
                          <w:rPr>
                            <w:color w:val="FFFFFF" w:themeColor="background1"/>
                            <w:sz w:val="1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w:t>
                        </w:r>
                        <w:r w:rsidRPr="000B7FF2">
                          <w:rPr>
                            <w:color w:val="FFFFFF" w:themeColor="background1"/>
                            <w:sz w:val="1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istener with </w:t>
                        </w:r>
                        <w:proofErr w:type="spellStart"/>
                        <w:r w:rsidRPr="000B7FF2">
                          <w:rPr>
                            <w:color w:val="FFFFFF" w:themeColor="background1"/>
                            <w:sz w:val="1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JonnyFive</w:t>
                        </w:r>
                        <w:proofErr w:type="spellEnd"/>
                      </w:p>
                    </w:txbxContent>
                  </v:textbox>
                </v:rect>
                <v:rect id="Rectangle 77" o:spid="_x0000_s1033" style="position:absolute;left:25302;top:26193;width:12598;height: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6MjwwAAANsAAAAPAAAAZHJzL2Rvd25yZXYueG1sRI9Bi8Iw&#10;FITvwv6H8AQvsqZdsC7VKFVYWA8erP0Bj+bZFpuXbhO1/vuNIHgcZuYbZrUZTCtu1LvGsoJ4FoEg&#10;Lq1uuFJQnH4+v0E4j6yxtUwKHuRgs/4YrTDV9s5HuuW+EgHCLkUFtfddKqUrazLoZrYjDt7Z9gZ9&#10;kH0ldY/3ADet/IqiRBpsOCzU2NGupvKSX42C3T6eF8nfIc62mZ8WBqtjl2RKTcZDtgThafDv8Kv9&#10;qxUsFvD8En6AXP8DAAD//wMAUEsBAi0AFAAGAAgAAAAhANvh9svuAAAAhQEAABMAAAAAAAAAAAAA&#10;AAAAAAAAAFtDb250ZW50X1R5cGVzXS54bWxQSwECLQAUAAYACAAAACEAWvQsW78AAAAVAQAACwAA&#10;AAAAAAAAAAAAAAAfAQAAX3JlbHMvLnJlbHNQSwECLQAUAAYACAAAACEAC0ejI8MAAADbAAAADwAA&#10;AAAAAAAAAAAAAAAHAgAAZHJzL2Rvd25yZXYueG1sUEsFBgAAAAADAAMAtwAAAPcCAAAAAA==&#10;" fillcolor="#fde5cc [660]" strokecolor="#773f04 [1604]" strokeweight="1pt">
                  <v:textbox>
                    <w:txbxContent>
                      <w:p w:rsidR="000B7FF2" w:rsidRPr="00024C2E" w:rsidRDefault="000B7FF2" w:rsidP="000B7FF2">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C2E">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Camera</w:t>
                        </w:r>
                      </w:p>
                    </w:txbxContent>
                  </v:textbox>
                </v:rect>
                <v:shapetype id="_x0000_t32" coordsize="21600,21600" o:spt="32" o:oned="t" path="m,l21600,21600e" filled="f">
                  <v:path arrowok="t" fillok="f" o:connecttype="none"/>
                  <o:lock v:ext="edit" shapetype="t"/>
                </v:shapetype>
                <v:shape id="Straight Arrow Connector 78" o:spid="_x0000_s1034" type="#_x0000_t32" style="position:absolute;left:36389;top:7048;width:81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jWNwAAAANsAAAAPAAAAZHJzL2Rvd25yZXYueG1sRE9NS8NA&#10;EL0L/Q/LCF6K3bRUq7HbUgTRq7EVj0N2zIZmZ0N2bNN/7xwEj4/3vd6OsTMnGnKb2MF8VoAhrpNv&#10;uXGw/3i5fQCTBdljl5gcXCjDdjO5WmPp05nf6VRJYzSEc4kOgkhfWpvrQBHzLPXEyn2nIaIoHBrr&#10;BzxreOzsoijubcSWtSFgT8+B6mP1E7WX9otpdTd9XB5f8fD1GeSynItzN9fj7gmM0Cj/4j/3m3ew&#10;0rH6RX+A3fwCAAD//wMAUEsBAi0AFAAGAAgAAAAhANvh9svuAAAAhQEAABMAAAAAAAAAAAAAAAAA&#10;AAAAAFtDb250ZW50X1R5cGVzXS54bWxQSwECLQAUAAYACAAAACEAWvQsW78AAAAVAQAACwAAAAAA&#10;AAAAAAAAAAAfAQAAX3JlbHMvLnJlbHNQSwECLQAUAAYACAAAACEAJ5Y1jcAAAADbAAAADwAAAAAA&#10;AAAAAAAAAAAHAgAAZHJzL2Rvd25yZXYueG1sUEsFBgAAAAADAAMAtwAAAPQCAAAAAA==&#10;" strokecolor="#f07f09 [3204]" strokeweight=".5pt">
                  <v:stroke endarrow="block" joinstyle="miter"/>
                </v:shape>
                <v:shape id="Straight Arrow Connector 79" o:spid="_x0000_s1035" type="#_x0000_t32" style="position:absolute;left:36104;top:12763;width:79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rtzxwAAANsAAAAPAAAAZHJzL2Rvd25yZXYueG1sRI9PT8JA&#10;FMTvJn6HzSPhYmArKn8KC8ESE66iiXB76T661e7b0l1K9dOzJiYeJzPzm8xi1dlKtNT40rGC+2EC&#10;gjh3uuRCwfvby2AKwgdkjZVjUvBNHlbL25sFptpd+JXaXShEhLBPUYEJoU6l9Lkhi37oauLoHV1j&#10;MUTZFFI3eIlwW8lRkoylxZLjgsGaMkP51+5sFRyOT7p9zjZlbvbZw8fd48/pc79Rqt/r1nMQgbrw&#10;H/5rb7WCyQx+v8QfIJdXAAAA//8DAFBLAQItABQABgAIAAAAIQDb4fbL7gAAAIUBAAATAAAAAAAA&#10;AAAAAAAAAAAAAABbQ29udGVudF9UeXBlc10ueG1sUEsBAi0AFAAGAAgAAAAhAFr0LFu/AAAAFQEA&#10;AAsAAAAAAAAAAAAAAAAAHwEAAF9yZWxzLy5yZWxzUEsBAi0AFAAGAAgAAAAhAJ4Gu3PHAAAA2wAA&#10;AA8AAAAAAAAAAAAAAAAABwIAAGRycy9kb3ducmV2LnhtbFBLBQYAAAAAAwADALcAAAD7AgAAAAA=&#10;" strokecolor="#f07f09 [3204]" strokeweight=".5pt">
                  <v:stroke endarrow="block" joinstyle="miter"/>
                </v:shape>
                <v:shape id="Straight Arrow Connector 80" o:spid="_x0000_s1036" type="#_x0000_t32" style="position:absolute;left:29485;top:22860;width:0;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UmswAAAANsAAAAPAAAAZHJzL2Rvd25yZXYueG1sRE9NS8NA&#10;EL0L/Q/LCF6K3bRUqbHbUgTRa2MVj0N2zIZmZ0N2bNN/7xyEHh/ve70dY2dONOQ2sYP5rABDXCff&#10;cuPg8PF6vwKTBdljl5gcXCjDdjO5WWPp05n3dKqkMRrCuUQHQaQvrc11oIh5lnpi5X7SEFEUDo31&#10;A541PHZ2URSPNmLL2hCwp5dA9bH6jdpLh8W0epg+LY9v+Pn9FeSynItzd7fj7hmM0ChX8b/73TtY&#10;6Xr9oj/Abv4AAAD//wMAUEsBAi0AFAAGAAgAAAAhANvh9svuAAAAhQEAABMAAAAAAAAAAAAAAAAA&#10;AAAAAFtDb250ZW50X1R5cGVzXS54bWxQSwECLQAUAAYACAAAACEAWvQsW78AAAAVAQAACwAAAAAA&#10;AAAAAAAAAAAfAQAAX3JlbHMvLnJlbHNQSwECLQAUAAYACAAAACEA7DVJrMAAAADbAAAADwAAAAAA&#10;AAAAAAAAAAAHAgAAZHJzL2Rvd25yZXYueG1sUEsFBgAAAAADAAMAtwAAAPQCAAAAAA==&#10;" strokecolor="#f07f09 [3204]" strokeweight=".5pt">
                  <v:stroke endarrow="block" joinstyle="miter"/>
                </v:shape>
                <v:shape id="Straight Arrow Connector 81" o:spid="_x0000_s1037" type="#_x0000_t32" style="position:absolute;left:33676;top:23050;width:0;height:31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cdSxQAAANsAAAAPAAAAZHJzL2Rvd25yZXYueG1sRI9Ba8JA&#10;FITvBf/D8gQvRTe2ViR1lTZS8KoVtLdH9plNm32bZtcY/fWuUOhxmJlvmPmys5VoqfGlYwXjUQKC&#10;OHe65ELB7vNjOAPhA7LGyjEpuJCH5aL3MMdUuzNvqN2GQkQI+xQVmBDqVEqfG7LoR64mjt7RNRZD&#10;lE0hdYPnCLeVfEqSqbRYclwwWFNmKP/ZnqyCr+OLbt+zVZmbQ/a8f5xcf78PK6UG/e7tFUSgLvyH&#10;/9prrWA2hvuX+APk4gYAAP//AwBQSwECLQAUAAYACAAAACEA2+H2y+4AAACFAQAAEwAAAAAAAAAA&#10;AAAAAAAAAAAAW0NvbnRlbnRfVHlwZXNdLnhtbFBLAQItABQABgAIAAAAIQBa9CxbvwAAABUBAAAL&#10;AAAAAAAAAAAAAAAAAB8BAABfcmVscy8ucmVsc1BLAQItABQABgAIAAAAIQBVpcdSxQAAANsAAAAP&#10;AAAAAAAAAAAAAAAAAAcCAABkcnMvZG93bnJldi54bWxQSwUGAAAAAAMAAwC3AAAA+QIAAAAA&#10;" strokecolor="#f07f09 [3204]" strokeweight=".5pt">
                  <v:stroke endarrow="block" joinstyle="miter"/>
                </v:shape>
                <v:shape id="Straight Arrow Connector 82" o:spid="_x0000_s1038" type="#_x0000_t32" style="position:absolute;left:19812;top:12858;width:7292;height:9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XpBwwAAANsAAAAPAAAAZHJzL2Rvd25yZXYueG1sRI/disIw&#10;FITvF3yHcBa8W9OVVUo1yios9Ub8fYBDc2zLNiclSbW+vREEL4eZ+YaZL3vTiCs5X1tW8D1KQBAX&#10;VtdcKjif/r5SED4ga2wsk4I7eVguBh9zzLS98YGux1CKCGGfoYIqhDaT0hcVGfQj2xJH72KdwRCl&#10;K6V2eItw08hxkkylwZrjQoUtrSsq/o+dUdDl03O7mrjTbp//bHfbfJ127q7U8LP/nYEI1Id3+NXe&#10;aAXpGJ5f4g+QiwcAAAD//wMAUEsBAi0AFAAGAAgAAAAhANvh9svuAAAAhQEAABMAAAAAAAAAAAAA&#10;AAAAAAAAAFtDb250ZW50X1R5cGVzXS54bWxQSwECLQAUAAYACAAAACEAWvQsW78AAAAVAQAACwAA&#10;AAAAAAAAAAAAAAAfAQAAX3JlbHMvLnJlbHNQSwECLQAUAAYACAAAACEAjNl6QcMAAADbAAAADwAA&#10;AAAAAAAAAAAAAAAHAgAAZHJzL2Rvd25yZXYueG1sUEsFBgAAAAADAAMAtwAAAPcCAAAAAA==&#10;" strokecolor="#f07f09 [3204]" strokeweight=".5pt">
                  <v:stroke endarrow="block" joinstyle="miter"/>
                </v:shape>
                <v:shape id="Straight Arrow Connector 85" o:spid="_x0000_s1039" type="#_x0000_t32" style="position:absolute;left:3196;top:13113;width:8096;height:3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OI1wwAAANsAAAAPAAAAZHJzL2Rvd25yZXYueG1sRI/disIw&#10;FITvF3yHcIS9W1OXVUo1igpL90b8fYBDc2yLzUlJUq1vvxEEL4eZ+YaZL3vTiBs5X1tWMB4lIIgL&#10;q2suFZxPv18pCB+QNTaWScGDPCwXg485Ztre+UC3YyhFhLDPUEEVQptJ6YuKDPqRbYmjd7HOYIjS&#10;lVI7vEe4aeR3kkylwZrjQoUtbSoqrsfOKOjy6bldT9xpt89/trttvkk791Dqc9ivZiAC9eEdfrX/&#10;tIJ0As8v8QfIxT8AAAD//wMAUEsBAi0AFAAGAAgAAAAhANvh9svuAAAAhQEAABMAAAAAAAAAAAAA&#10;AAAAAAAAAFtDb250ZW50X1R5cGVzXS54bWxQSwECLQAUAAYACAAAACEAWvQsW78AAAAVAQAACwAA&#10;AAAAAAAAAAAAAAAfAQAAX3JlbHMvLnJlbHNQSwECLQAUAAYACAAAACEAAzDiNcMAAADbAAAADwAA&#10;AAAAAAAAAAAAAAAHAgAAZHJzL2Rvd25yZXYueG1sUEsFBgAAAAADAAMAtwAAAPcCAAAAAA==&#10;" strokecolor="#f07f09 [3204]" strokeweight=".5pt">
                  <v:stroke endarrow="block" joinstyle="miter"/>
                </v:shape>
                <v:shapetype id="_x0000_t202" coordsize="21600,21600" o:spt="202" path="m,l,21600r21600,l21600,xe">
                  <v:stroke joinstyle="miter"/>
                  <v:path gradientshapeok="t" o:connecttype="rect"/>
                </v:shapetype>
                <v:shape id="Text Box 86" o:spid="_x0000_s1040" type="#_x0000_t202" style="position:absolute;left:3768;top:10572;width:8001;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32RwgAAANsAAAAPAAAAZHJzL2Rvd25yZXYueG1sRI9Bi8Iw&#10;FITvgv8hPMGbJsoqbtcooix4UnR3BW+P5tmWbV5KE23990YQPA4z8w0zX7a2FDeqfeFYw2ioQBCn&#10;zhScafj9+R7MQPiAbLB0TBru5GG56HbmmBjX8IFux5CJCGGfoIY8hCqR0qc5WfRDVxFH7+JqiyHK&#10;OpOmxibCbSnHSk2lxYLjQo4VrXNK/49Xq+FvdzmfPtQ+29hJ1bhWSbafUut+r119gQjUhnf41d4a&#10;DbMpPL/EHyAXDwAAAP//AwBQSwECLQAUAAYACAAAACEA2+H2y+4AAACFAQAAEwAAAAAAAAAAAAAA&#10;AAAAAAAAW0NvbnRlbnRfVHlwZXNdLnhtbFBLAQItABQABgAIAAAAIQBa9CxbvwAAABUBAAALAAAA&#10;AAAAAAAAAAAAAB8BAABfcmVscy8ucmVsc1BLAQItABQABgAIAAAAIQBUL32RwgAAANsAAAAPAAAA&#10;AAAAAAAAAAAAAAcCAABkcnMvZG93bnJldi54bWxQSwUGAAAAAAMAAwC3AAAA9gIAAAAA&#10;" filled="f" stroked="f">
                  <v:textbox>
                    <w:txbxContent>
                      <w:p w:rsidR="000B7FF2" w:rsidRPr="000B7FF2" w:rsidRDefault="000B7FF2" w:rsidP="000B7FF2">
                        <w:pP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7FF2">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motors</w:t>
                        </w:r>
                      </w:p>
                    </w:txbxContent>
                  </v:textbox>
                </v:shape>
                <v:rect id="Rectangle 88" o:spid="_x0000_s1041" style="position:absolute;left:27106;top:5429;width:8998;height:3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llbvQAAANsAAAAPAAAAZHJzL2Rvd25yZXYueG1sRE/NisIw&#10;EL4LvkMYYW+augdXqlFEEBbBgz8PMDRjU20mpYm2fXvnsLDHj+9/ve19rd7UxiqwgfksA0VcBFtx&#10;aeB2PUyXoGJCtlgHJgMDRdhuxqM15jZ0fKb3JZVKQjjmaMCl1ORax8KRxzgLDbFw99B6TALbUtsW&#10;Own3tf7OsoX2WLE0OGxo76h4Xl5eSpDOw/yn2z9Prj9WVA8Peg3GfE363QpUoj79i//cv9bAUsbK&#10;F/kBevMBAAD//wMAUEsBAi0AFAAGAAgAAAAhANvh9svuAAAAhQEAABMAAAAAAAAAAAAAAAAAAAAA&#10;AFtDb250ZW50X1R5cGVzXS54bWxQSwECLQAUAAYACAAAACEAWvQsW78AAAAVAQAACwAAAAAAAAAA&#10;AAAAAAAfAQAAX3JlbHMvLnJlbHNQSwECLQAUAAYACAAAACEAwtZZW70AAADbAAAADwAAAAAAAAAA&#10;AAAAAAAHAgAAZHJzL2Rvd25yZXYueG1sUEsFBgAAAAADAAMAtwAAAPECAAAAAA==&#10;" fillcolor="#f07f09 [3204]" strokecolor="#773f04 [1604]" strokeweight="1pt">
                  <v:textbox>
                    <w:txbxContent>
                      <w:p w:rsidR="000B7FF2" w:rsidRPr="000B7FF2" w:rsidRDefault="000B7FF2" w:rsidP="000B7FF2">
                        <w:pPr>
                          <w:pStyle w:val="NormalWeb"/>
                          <w:spacing w:before="0" w:beforeAutospacing="0" w:after="160" w:afterAutospacing="0" w:line="256" w:lineRule="auto"/>
                          <w:jc w:val="center"/>
                          <w:rPr>
                            <w:sz w:val="36"/>
                          </w:rPr>
                        </w:pPr>
                        <w:r w:rsidRPr="000B7FF2">
                          <w:rPr>
                            <w:rFonts w:eastAsia="SimSun" w:cs="Arial"/>
                            <w:shadow/>
                            <w:sz w:val="22"/>
                            <w:szCs w:val="16"/>
                            <w14:shadow w14:blurRad="38100" w14:dist="19050" w14:dir="2700000" w14:sx="100000" w14:sy="100000" w14:kx="0" w14:ky="0" w14:algn="tl">
                              <w14:schemeClr w14:val="dk1">
                                <w14:alpha w14:val="60000"/>
                              </w14:schemeClr>
                            </w14:shadow>
                            <w14:textFill>
                              <w14:solidFill>
                                <w14:srgbClr w14:val="FFFFFF"/>
                              </w14:solidFill>
                            </w14:textFill>
                          </w:rPr>
                          <w:t>Apache2</w:t>
                        </w:r>
                      </w:p>
                    </w:txbxContent>
                  </v:textbox>
                </v:rect>
                <v:shape id="Straight Arrow Connector 89" o:spid="_x0000_s1042" type="#_x0000_t32" style="position:absolute;left:36389;top:20278;width:81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AxwgAAANsAAAAPAAAAZHJzL2Rvd25yZXYueG1sRI9Pa8JA&#10;EMXvhX6HZQpeRDeKLZq6SikUvZra4nHITrPB7GzITjV+e1cQPD7enx9vue59o07UxTqwgck4A0Vc&#10;BltzZWD//TWag4qCbLEJTAYuFGG9en5aYm7DmXd0KqRSaYRjjgacSJtrHUtHHuM4tMTJ+wudR0my&#10;q7Tt8JzGfaOnWfamPdacCA5b+nRUHot/n7i0nw6L1+Fidtzgz+HXyWU2EWMGL/3HOyihXh7he3tr&#10;DcwXcPuSfoBeXQEAAP//AwBQSwECLQAUAAYACAAAACEA2+H2y+4AAACFAQAAEwAAAAAAAAAAAAAA&#10;AAAAAAAAW0NvbnRlbnRfVHlwZXNdLnhtbFBLAQItABQABgAIAAAAIQBa9CxbvwAAABUBAAALAAAA&#10;AAAAAAAAAAAAAB8BAABfcmVscy8ucmVsc1BLAQItABQABgAIAAAAIQB9D+AxwgAAANsAAAAPAAAA&#10;AAAAAAAAAAAAAAcCAABkcnMvZG93bnJldi54bWxQSwUGAAAAAAMAAwC3AAAA9gIAAAAA&#10;" strokecolor="#f07f09 [3204]" strokeweight=".5pt">
                  <v:stroke endarrow="block" joinstyle="miter"/>
                </v:shape>
                <w10:anchorlock/>
              </v:group>
            </w:pict>
          </mc:Fallback>
        </mc:AlternateContent>
      </w:r>
    </w:p>
    <w:p w:rsidR="00DB074D" w:rsidRDefault="003335D2" w:rsidP="003335D2">
      <w:pPr>
        <w:pStyle w:val="Caption"/>
        <w:jc w:val="center"/>
      </w:pPr>
      <w:r>
        <w:t xml:space="preserve">Figure </w:t>
      </w:r>
      <w:r>
        <w:fldChar w:fldCharType="begin"/>
      </w:r>
      <w:r>
        <w:instrText xml:space="preserve"> SEQ Figure \* ARABIC </w:instrText>
      </w:r>
      <w:r>
        <w:fldChar w:fldCharType="separate"/>
      </w:r>
      <w:r w:rsidR="00F44A5F">
        <w:rPr>
          <w:noProof/>
        </w:rPr>
        <w:t>1</w:t>
      </w:r>
      <w:r>
        <w:fldChar w:fldCharType="end"/>
      </w:r>
      <w:r>
        <w:t xml:space="preserve"> - Prototype 1; multiple languages and entirely independent systems used. Minimal internal communication, with no central system.</w:t>
      </w:r>
    </w:p>
    <w:p w:rsidR="0068609E" w:rsidRDefault="00EE187B" w:rsidP="00EE187B">
      <w:pPr>
        <w:pStyle w:val="Heading2"/>
      </w:pPr>
      <w:r>
        <w:t>Prototype 2</w:t>
      </w:r>
    </w:p>
    <w:p w:rsidR="0068609E" w:rsidRDefault="000556C6">
      <w:r>
        <w:t>The second system developed aim</w:t>
      </w:r>
      <w:r w:rsidR="00DB4654">
        <w:t>ed</w:t>
      </w:r>
      <w:r>
        <w:t xml:space="preserve"> to minimize the number of subsystems, primarily aiming to develop a single solution using a single programming language. </w:t>
      </w:r>
      <w:r w:rsidR="00DB4654">
        <w:t xml:space="preserve">The ability of </w:t>
      </w:r>
      <w:proofErr w:type="spellStart"/>
      <w:r w:rsidR="00DB4654">
        <w:t>NodeJS</w:t>
      </w:r>
      <w:proofErr w:type="spellEnd"/>
      <w:r w:rsidR="00DB4654">
        <w:t xml:space="preserve"> to communicate directly with hardware as well a large, modular, open source library, made it a good candidate for an upgrade control system. The same key subsystems existed, </w:t>
      </w:r>
      <w:r w:rsidR="00DB4654" w:rsidRPr="00881160">
        <w:rPr>
          <w:noProof/>
        </w:rPr>
        <w:t>however</w:t>
      </w:r>
      <w:r w:rsidR="00881160">
        <w:rPr>
          <w:noProof/>
        </w:rPr>
        <w:t>,</w:t>
      </w:r>
      <w:r w:rsidR="00DB4654">
        <w:t xml:space="preserve"> these were combined </w:t>
      </w:r>
      <w:r w:rsidR="00881160">
        <w:rPr>
          <w:noProof/>
        </w:rPr>
        <w:t>into</w:t>
      </w:r>
      <w:r w:rsidR="00DB4654">
        <w:t xml:space="preserve"> a single file with no outside software required other than </w:t>
      </w:r>
      <w:proofErr w:type="spellStart"/>
      <w:r w:rsidR="00DB4654">
        <w:t>OpenCV</w:t>
      </w:r>
      <w:proofErr w:type="spellEnd"/>
      <w:r w:rsidR="00DB4654">
        <w:t xml:space="preserve"> for image capture and processing.</w:t>
      </w:r>
      <w:r w:rsidR="00F34A84">
        <w:t xml:space="preserve"> Client-Server communication was again managed through event-based messages </w:t>
      </w:r>
      <w:r w:rsidR="00F34A84">
        <w:t>using Socket.IO.</w:t>
      </w:r>
    </w:p>
    <w:p w:rsidR="00DB4654" w:rsidRDefault="00DB4654" w:rsidP="00DB4654">
      <w:pPr>
        <w:pStyle w:val="ListParagraph"/>
        <w:numPr>
          <w:ilvl w:val="0"/>
          <w:numId w:val="13"/>
        </w:numPr>
      </w:pPr>
      <w:r>
        <w:t xml:space="preserve">Web Server -&gt; </w:t>
      </w:r>
      <w:proofErr w:type="spellStart"/>
      <w:r>
        <w:rPr>
          <w:i/>
        </w:rPr>
        <w:t>NodeJS</w:t>
      </w:r>
      <w:proofErr w:type="spellEnd"/>
      <w:r>
        <w:rPr>
          <w:i/>
        </w:rPr>
        <w:t>, Express module</w:t>
      </w:r>
      <w:r>
        <w:t xml:space="preserve">, </w:t>
      </w:r>
      <w:r>
        <w:t>HTTP web framework</w:t>
      </w:r>
      <w:r>
        <w:t>.</w:t>
      </w:r>
    </w:p>
    <w:p w:rsidR="00DB4654" w:rsidRDefault="00DB4654" w:rsidP="00DB4654">
      <w:pPr>
        <w:pStyle w:val="ListParagraph"/>
        <w:numPr>
          <w:ilvl w:val="0"/>
          <w:numId w:val="13"/>
        </w:numPr>
      </w:pPr>
      <w:r>
        <w:t xml:space="preserve">Image Capture -&gt; </w:t>
      </w:r>
      <w:proofErr w:type="spellStart"/>
      <w:r>
        <w:rPr>
          <w:i/>
        </w:rPr>
        <w:t>NodeJS</w:t>
      </w:r>
      <w:proofErr w:type="spellEnd"/>
      <w:r>
        <w:rPr>
          <w:i/>
        </w:rPr>
        <w:t xml:space="preserve"> and </w:t>
      </w:r>
      <w:proofErr w:type="spellStart"/>
      <w:r>
        <w:rPr>
          <w:i/>
        </w:rPr>
        <w:t>OpenCV</w:t>
      </w:r>
      <w:proofErr w:type="spellEnd"/>
      <w:r>
        <w:t xml:space="preserve">, an event listener within the </w:t>
      </w:r>
      <w:proofErr w:type="spellStart"/>
      <w:r>
        <w:t>NodeJS</w:t>
      </w:r>
      <w:proofErr w:type="spellEnd"/>
      <w:r>
        <w:t xml:space="preserve"> server listened for client messages requesting image frames, this led to an </w:t>
      </w:r>
      <w:proofErr w:type="spellStart"/>
      <w:r>
        <w:t>OpenCV</w:t>
      </w:r>
      <w:proofErr w:type="spellEnd"/>
      <w:r>
        <w:t xml:space="preserve"> process capturing a new frame as a JPG and returning the file name for serving to the client</w:t>
      </w:r>
      <w:r>
        <w:t>.</w:t>
      </w:r>
    </w:p>
    <w:p w:rsidR="00DB4654" w:rsidRDefault="00DB4654" w:rsidP="00DB4654">
      <w:pPr>
        <w:pStyle w:val="ListParagraph"/>
        <w:numPr>
          <w:ilvl w:val="0"/>
          <w:numId w:val="13"/>
        </w:numPr>
      </w:pPr>
      <w:r>
        <w:t xml:space="preserve">Event Listener -&gt; </w:t>
      </w:r>
      <w:proofErr w:type="spellStart"/>
      <w:r>
        <w:rPr>
          <w:i/>
        </w:rPr>
        <w:t>NodeJS</w:t>
      </w:r>
      <w:proofErr w:type="spellEnd"/>
      <w:r>
        <w:t xml:space="preserve">, JavaScript runtime engine (JavaScript software without web browser). </w:t>
      </w:r>
      <w:r>
        <w:t>No changes from the initial prototype other than merging the system into the server program.</w:t>
      </w:r>
    </w:p>
    <w:p w:rsidR="00F34A84" w:rsidRDefault="00F34A84" w:rsidP="00F34A84">
      <w:r>
        <w:t xml:space="preserve">This system proved reliable and much simpler than the previous one. Images were only captured once the client had successfully loaded the previous frame, this limited the frames-per-second to internet and processing speed. However, the camera was re-opened for each frame, rather than held open; to solve this the image capture system would need to be run independently (in parallel), and serve on request directly to the user. </w:t>
      </w:r>
      <w:r w:rsidR="00686BF3">
        <w:t xml:space="preserve">That said, </w:t>
      </w:r>
      <w:r w:rsidR="00686BF3" w:rsidRPr="00881160">
        <w:rPr>
          <w:noProof/>
        </w:rPr>
        <w:t>high</w:t>
      </w:r>
      <w:r w:rsidR="00881160">
        <w:rPr>
          <w:noProof/>
        </w:rPr>
        <w:t>-</w:t>
      </w:r>
      <w:r w:rsidR="00686BF3" w:rsidRPr="00881160">
        <w:rPr>
          <w:noProof/>
        </w:rPr>
        <w:t>quality</w:t>
      </w:r>
      <w:r w:rsidR="00686BF3">
        <w:t xml:space="preserve"> streaming was achieved, albeit with noticeable latency.</w:t>
      </w:r>
    </w:p>
    <w:p w:rsidR="003335D2" w:rsidRDefault="00EA34DB" w:rsidP="003335D2">
      <w:pPr>
        <w:keepNext/>
        <w:jc w:val="center"/>
      </w:pPr>
      <w:r>
        <w:rPr>
          <w:noProof/>
          <w:lang w:val="en-GB" w:eastAsia="en-GB"/>
        </w:rPr>
        <w:lastRenderedPageBreak/>
        <mc:AlternateContent>
          <mc:Choice Requires="wpc">
            <w:drawing>
              <wp:inline distT="0" distB="0" distL="0" distR="0" wp14:anchorId="46BCE9F0" wp14:editId="58677547">
                <wp:extent cx="5657850" cy="3200400"/>
                <wp:effectExtent l="0" t="0" r="0" b="0"/>
                <wp:docPr id="34" name="Canvas 3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1" name="Group 21"/>
                        <wpg:cNvGrpSpPr/>
                        <wpg:grpSpPr>
                          <a:xfrm>
                            <a:off x="1167375" y="200659"/>
                            <a:ext cx="4366124" cy="2885441"/>
                            <a:chOff x="914400" y="153034"/>
                            <a:chExt cx="4366124" cy="2885441"/>
                          </a:xfrm>
                        </wpg:grpSpPr>
                        <wps:wsp>
                          <wps:cNvPr id="22" name="Rectangle 22"/>
                          <wps:cNvSpPr/>
                          <wps:spPr>
                            <a:xfrm>
                              <a:off x="914400" y="153034"/>
                              <a:ext cx="793275" cy="288000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A34DB" w:rsidRPr="00024C2E" w:rsidRDefault="00EA34DB" w:rsidP="00EA34DB">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C2E">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Arduino with </w:t>
                                </w:r>
                                <w:proofErr w:type="spellStart"/>
                                <w:r w:rsidRPr="00024C2E">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Firmata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2277110" y="153034"/>
                              <a:ext cx="1260000" cy="224726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A34DB" w:rsidRPr="00024C2E" w:rsidRDefault="00EA34DB" w:rsidP="00EA34DB">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C2E">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Raspberry 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Rectangle 24"/>
                          <wps:cNvSpPr/>
                          <wps:spPr>
                            <a:xfrm>
                              <a:off x="4200524" y="158475"/>
                              <a:ext cx="1080000" cy="288000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A34DB" w:rsidRPr="00024C2E" w:rsidRDefault="00EA34DB" w:rsidP="00EA34DB">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C2E">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browser on any 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s:wsp>
                        <wps:cNvPr id="26" name="Rectangle 26"/>
                        <wps:cNvSpPr/>
                        <wps:spPr>
                          <a:xfrm>
                            <a:off x="2710425" y="1790700"/>
                            <a:ext cx="900000" cy="49529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A34DB" w:rsidRPr="00024C2E" w:rsidRDefault="00EA34DB" w:rsidP="00EA34DB">
                              <w:pPr>
                                <w:jc w:val="center"/>
                                <w:rPr>
                                  <w:color w:val="FFFFFF" w:themeColor="background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FFFFFF" w:themeColor="background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OpenCV</w:t>
                              </w:r>
                              <w:proofErr w:type="spellEnd"/>
                              <w:r>
                                <w:rPr>
                                  <w:color w:val="FFFFFF" w:themeColor="background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executable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2710425" y="466726"/>
                            <a:ext cx="900000" cy="1047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A34DB" w:rsidRPr="00EA34DB" w:rsidRDefault="00EA34DB" w:rsidP="00EA34DB">
                              <w:pPr>
                                <w:jc w:val="center"/>
                                <w:rPr>
                                  <w:color w:val="FFFFFF" w:themeColor="background1"/>
                                  <w:sz w:val="2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EA34DB">
                                <w:rPr>
                                  <w:color w:val="FFFFFF" w:themeColor="background1"/>
                                  <w:sz w:val="2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NodeJS</w:t>
                              </w:r>
                              <w:proofErr w:type="spellEnd"/>
                              <w:r w:rsidRPr="00EA34DB">
                                <w:rPr>
                                  <w:color w:val="FFFFFF" w:themeColor="background1"/>
                                  <w:sz w:val="2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A34DB">
                                <w:rPr>
                                  <w:color w:val="FFFFFF" w:themeColor="background1"/>
                                  <w:sz w:val="2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Server</w:t>
                              </w:r>
                              <w:proofErr w:type="gramEnd"/>
                            </w:p>
                            <w:p w:rsidR="00EA34DB" w:rsidRPr="00EA34DB" w:rsidRDefault="00EA34DB" w:rsidP="00EA34DB">
                              <w:pPr>
                                <w:jc w:val="center"/>
                                <w:rPr>
                                  <w:color w:val="FFFFFF" w:themeColor="background1"/>
                                  <w:sz w:val="2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4DB">
                                <w:rPr>
                                  <w:color w:val="FFFFFF" w:themeColor="background1"/>
                                  <w:sz w:val="2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Listener with </w:t>
                              </w:r>
                              <w:proofErr w:type="spellStart"/>
                              <w:r w:rsidRPr="00EA34DB">
                                <w:rPr>
                                  <w:color w:val="FFFFFF" w:themeColor="background1"/>
                                  <w:sz w:val="2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JonnyFive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2530245" y="2619375"/>
                            <a:ext cx="1259840" cy="46672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A34DB" w:rsidRPr="00024C2E" w:rsidRDefault="00EA34DB" w:rsidP="00EA34DB">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C2E">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Camera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Straight Arrow Connector 29"/>
                        <wps:cNvCnPr/>
                        <wps:spPr>
                          <a:xfrm>
                            <a:off x="3610425" y="638175"/>
                            <a:ext cx="814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flipH="1">
                            <a:off x="3610425" y="1276350"/>
                            <a:ext cx="796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a:off x="2948550" y="228600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flipV="1">
                            <a:off x="3367650" y="2305050"/>
                            <a:ext cx="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flipH="1" flipV="1">
                            <a:off x="1981200" y="1285875"/>
                            <a:ext cx="729224" cy="95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a:off x="2948550" y="1543050"/>
                            <a:ext cx="0" cy="23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wps:spPr>
                          <a:xfrm flipV="1">
                            <a:off x="3367650" y="1533525"/>
                            <a:ext cx="0" cy="23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Straight Arrow Connector 69"/>
                        <wps:cNvCnPr/>
                        <wps:spPr>
                          <a:xfrm flipH="1" flipV="1">
                            <a:off x="319650" y="1311399"/>
                            <a:ext cx="809625" cy="3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Text Box 70"/>
                        <wps:cNvSpPr txBox="1"/>
                        <wps:spPr>
                          <a:xfrm>
                            <a:off x="376800" y="1057276"/>
                            <a:ext cx="800100"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B7FF2" w:rsidRPr="000B7FF2" w:rsidRDefault="000B7FF2">
                              <w:pP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7FF2">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motors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6BCE9F0" id="Canvas 34" o:spid="_x0000_s1043" editas="canvas" style="width:445.5pt;height:252pt;mso-position-horizontal-relative:char;mso-position-vertical-relative:line" coordsize="56578,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9hrswYAAKUzAAAOAAAAZHJzL2Uyb0RvYy54bWzsW11v2zYUfR+w/yDofbVIfRt1iixduwFd&#10;WzTd+szIki1MEjWKiZ39+l1+WnGk2k23IHDUAo5MUSR1eXh477n0y1fbunJuctaVtFm46IXnOnmT&#10;0WXZrBbuH5/f/JS4TsdJsyQVbfKFe5t37quzH394uWnnOaZrWi1z5kAjTTfftAt3zXk7n826bJ3X&#10;pHtB27yBmwVlNeHwla1mS0Y20HpdzbDnRbMNZcuW0SzvOih9rW66Z7L9osgz/qEoupw71cKFsXH5&#10;yeTnlficnb0k8xUj7brM9DDIA0ZRk7KBTm1TrwknzjUr7zVVlxmjHS34i4zWM1oUZZbLd4C3Qd7e&#10;21yQ5oZ08mUysI4ZIFz9h+1ercAG0OR8A5ORy+vVfLNq7aTARO7Nyje9xFtGr1v5Dqt59v7mI3PK&#10;5cLFyHUaUgMi5H0Hvuuuoc5b1l62H5kuWKlvwrrbgtXiL9jN2QLcUBT7ceg6t9AggCFM1XzmW+5k&#10;cD/wowjhwHUyUSFJwiCQ3ZB5tgZYiCZSFAQeAAMqoND3/EC1kK1/OdDGzIxmtmlXgCA5YmFIwHG3&#10;M173fca7XJM2l8br+sbDxnifAOCkWVW5g7EyoKxnrdfNOzDkgOlG3ttYLk59LAyrDefBP9G8fWky&#10;b1nH3+a0dsTFwmUwEBgnmZObdx1XVU0VUdzRqly+KatKfhGrO7+omHNDYF2SLMsbjuTj1XX9O12q&#10;cphS1S2ZQ7GYMFk9McUwGskToiU5tl4nMCvm3eUVv61y0XXVfMoLQCBMPZYd2hbuj6Vbk2WuisPR&#10;PmWDouUCXs62rV5mpG1lHV1fPJpLorIPe18bmHrYPiF7pg23D9dlQ9lQAxVYWPes6oPJeqYRl3x7&#10;tZWrMzFYuqLLW1ixjCri7NrsTQnz/Y50/CNhwJSwdID9+Qf4KCq6WbhUX7nOmrJ/hspFfVgVcNd1&#10;NsC8C7f7+5qw3HWq3xpYLxKaQNXySxDGGPpg/TtX/TvNdX1BAUTAJzA6eSnq88pcFozWX2CTOBe9&#10;wi3SZND3ws04M18uuNoRYJvJ8vNzWQ3ouSX8XXMpyFZNp8Dz5+0XwloNeg7L5T01a/Qe9lVdMUMN&#10;Pb/mtCjlwhCWVnbVMwB88VjE4Q8Qh28mG5j3MHFgHMcIgR33GNMwB8KRXCuKOnAQ4yicqENbwBKC&#10;pKuTpA65Be8gfpLUwZ8fcYATpdy1nschfSUx1UcRRwDbeSicMUkcSQDuBWxHsPlpRwt5amOffI7n&#10;6XPAngJ4OHHmeGJOh4xdINZ7LPcjGmCRyEz7USyCY+QFWIV8KE692EQIhkZS4X2AeyIilyANcSo3&#10;pIcGLlMYsQuxVCT0LWEE0kG98XdP0hl4YktaEOj/L0DEAws5fvBCDqIIwoS77kB/HcOSj+PwuxSI&#10;aSF/10K24tIkCJyWIADy/D2/3qo/x+3IIJviQIuwEUqFIHvXscdhmgRmSxZLfRIEDJc9A0EAWX3p&#10;WO6YxEEhuj6+OJgaLrjkjJSrNXfOGaMb54I2Dcj7lDnYqjtADReNTtEYod1kRGx+xo92znrkJ2if&#10;GRIUgLCufHWzIkyKxyQPtNTa6SHZsShJdiTbUDVCWeCkrH5plg6/bSHPxFkpMyWCnCAcEFWOcAqO&#10;EPKHZbwjRPzHzgDw7cEMgFqiwkLaj3ykyNAHFKh9aBR7UEXrA+PYc4qqbH81er3OEvZRiHAc+cqT&#10;3ClPcRqlUCZDxgmG2S6XdASGH5CIesowtFnpcRjamHYchoJ8NPhwGiShABfIERgnIjdy1zvSuPMD&#10;DBGP5qaJAyE9+/zAZ7P64+Czcdg4+CQH/rnPgX4URwaGvhfC/2EYosA/5J5PW7E9saBciRPjQJsj&#10;HoehdekPwFBuxYOARGmCICGkskE4CZN93zDGKTZHd0DGlerQuIo7YfK0MWn1xnFM9uXHw6FJf19G&#10;YSAocZAQsR8jdWsCnzo29fz2ZauRjYOvL5mNgG+QBv3evgznD/1Qbb672ES7hxMMH+eQ3BOOTaLD&#10;8gxU+YYQeRiQKDV+IvIR8lX6dIfHxEsjkX4V6VVfCzoTMz5TZoyBnZRq81mk33+mWweKdhAUpwkd&#10;voVyEY7o8pEDyX4cwfkf5Q96cOgz3ssHwk0k7su8vjgUeiBYPnQguaHiNDKMSUmB4oymLjheHDRb&#10;IVtdicPM6hApHJeHYZofF8jG4HCu6EfrfXfB8vVnD0uEX3/+AaHJ8q+DKqE9J4zsEbBjtf2hA8FP&#10;/KDwkzrtB7qs/CmI1LD171bEj03636V6u/t1zdm/AAAA//8DAFBLAwQUAAYACAAAACEA6Ptlf9sA&#10;AAAFAQAADwAAAGRycy9kb3ducmV2LnhtbEyPwU7DMBBE70j8g7VIXFBrF1EoIU6FEHDg1pZDubn2&#10;Nolqr6PYadO/Z+ECl5FGs5p5Wy7H4MUR+9RG0jCbKhBINrqWag2fm7fJAkTKhpzxkVDDGRMsq8uL&#10;0hQunmiFx3WuBZdQKoyGJueukDLZBoNJ09ghcbaPfTCZbV9L15sTlwcvb5W6l8G0xAuN6fClQXtY&#10;D0HDw9f5/WPr+3yY25v96xDTBr3V+vpqfH4CkXHMf8fwg8/oUDHTLg7kkvAa+JH8q5wtHmdsdxrm&#10;6k6BrEr5n776BgAA//8DAFBLAQItABQABgAIAAAAIQC2gziS/gAAAOEBAAATAAAAAAAAAAAAAAAA&#10;AAAAAABbQ29udGVudF9UeXBlc10ueG1sUEsBAi0AFAAGAAgAAAAhADj9If/WAAAAlAEAAAsAAAAA&#10;AAAAAAAAAAAALwEAAF9yZWxzLy5yZWxzUEsBAi0AFAAGAAgAAAAhAGE72GuzBgAApTMAAA4AAAAA&#10;AAAAAAAAAAAALgIAAGRycy9lMm9Eb2MueG1sUEsBAi0AFAAGAAgAAAAhAOj7ZX/bAAAABQEAAA8A&#10;AAAAAAAAAAAAAAAADQkAAGRycy9kb3ducmV2LnhtbFBLBQYAAAAABAAEAPMAAAAVCgAAAAA=&#10;">
                <v:shape id="_x0000_s1044" type="#_x0000_t75" style="position:absolute;width:56578;height:32004;visibility:visible;mso-wrap-style:square">
                  <v:fill o:detectmouseclick="t"/>
                  <v:path o:connecttype="none"/>
                </v:shape>
                <v:group id="Group 21" o:spid="_x0000_s1045" style="position:absolute;left:11673;top:2006;width:43661;height:28855" coordorigin="9144,1530" coordsize="43661,28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46" style="position:absolute;left:9144;top:1530;width:7932;height:28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y+mwgAAANsAAAAPAAAAZHJzL2Rvd25yZXYueG1sRI9Bi8Iw&#10;FITvgv8hPMGLaNrClqUapQoLetiDbn/Ao3m2xealNlmt/94IgsdhZr5hVpvBtOJGvWssK4gXEQji&#10;0uqGKwXF38/8G4TzyBpby6TgQQ426/FohZm2dz7S7eQrESDsMlRQe99lUrqyJoNuYTvi4J1tb9AH&#10;2VdS93gPcNPKJIpSabDhsFBjR7uaysvp3yjYHeKvIr3+xvk297PCYHXs0lyp6WTIlyA8Df4Tfrf3&#10;WkGSwOtL+AFy/QQAAP//AwBQSwECLQAUAAYACAAAACEA2+H2y+4AAACFAQAAEwAAAAAAAAAAAAAA&#10;AAAAAAAAW0NvbnRlbnRfVHlwZXNdLnhtbFBLAQItABQABgAIAAAAIQBa9CxbvwAAABUBAAALAAAA&#10;AAAAAAAAAAAAAB8BAABfcmVscy8ucmVsc1BLAQItABQABgAIAAAAIQAIgy+mwgAAANsAAAAPAAAA&#10;AAAAAAAAAAAAAAcCAABkcnMvZG93bnJldi54bWxQSwUGAAAAAAMAAwC3AAAA9gIAAAAA&#10;" fillcolor="#fde5cc [660]" strokecolor="#773f04 [1604]" strokeweight="1pt">
                    <v:textbox>
                      <w:txbxContent>
                        <w:p w:rsidR="00EA34DB" w:rsidRPr="00024C2E" w:rsidRDefault="00EA34DB" w:rsidP="00EA34DB">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C2E">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Arduino with </w:t>
                          </w:r>
                          <w:proofErr w:type="spellStart"/>
                          <w:r w:rsidRPr="00024C2E">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Firmata</w:t>
                          </w:r>
                          <w:proofErr w:type="spellEnd"/>
                        </w:p>
                      </w:txbxContent>
                    </v:textbox>
                  </v:rect>
                  <v:rect id="Rectangle 23" o:spid="_x0000_s1047" style="position:absolute;left:22771;top:1530;width:12600;height:22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o/xAAAANsAAAAPAAAAZHJzL2Rvd25yZXYueG1sRI9BawIx&#10;FITvQv9DeEJvmnULKqtRSmmhtXpYLfT6SJ6bpZuXZRPd7b9vCoLHYWa+YdbbwTXiSl2oPSuYTTMQ&#10;xNqbmisFX6e3yRJEiMgGG8+k4JcCbDcPozUWxvdc0vUYK5EgHApUYGNsCymDtuQwTH1LnLyz7xzG&#10;JLtKmg77BHeNzLNsLh3WnBYstvRiSf8cL05B1uwP/fwbP/NXvftYlBfr9c4q9TgenlcgIg3xHr61&#10;342C/An+v6QfIDd/AAAA//8DAFBLAQItABQABgAIAAAAIQDb4fbL7gAAAIUBAAATAAAAAAAAAAAA&#10;AAAAAAAAAABbQ29udGVudF9UeXBlc10ueG1sUEsBAi0AFAAGAAgAAAAhAFr0LFu/AAAAFQEAAAsA&#10;AAAAAAAAAAAAAAAAHwEAAF9yZWxzLy5yZWxzUEsBAi0AFAAGAAgAAAAhAH6yKj/EAAAA2wAAAA8A&#10;AAAAAAAAAAAAAAAABwIAAGRycy9kb3ducmV2LnhtbFBLBQYAAAAAAwADALcAAAD4AgAAAAA=&#10;" fillcolor="#fde5cc [660]" strokecolor="#773f04 [1604]" strokeweight="1pt">
                    <v:textbox>
                      <w:txbxContent>
                        <w:p w:rsidR="00EA34DB" w:rsidRPr="00024C2E" w:rsidRDefault="00EA34DB" w:rsidP="00EA34DB">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C2E">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Raspberry Pi</w:t>
                          </w:r>
                        </w:p>
                      </w:txbxContent>
                    </v:textbox>
                  </v:rect>
                  <v:rect id="Rectangle 24" o:spid="_x0000_s1048" style="position:absolute;left:42005;top:1584;width:10800;height:28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hJJxAAAANsAAAAPAAAAZHJzL2Rvd25yZXYueG1sRI9Ba4NA&#10;FITvgf6H5QV6CXVVWinGTbCBQnrIIYk/4OG+qMR9a91tNP++Wwj0OMzMN0yxnU0vbjS6zrKCJIpB&#10;ENdWd9woqM6fL+8gnEfW2FsmBXdysN08LQrMtZ34SLeTb0SAsMtRQev9kEvp6pYMusgOxMG72NGg&#10;D3JspB5xCnDTyzSOM2mw47DQ4kC7lurr6cco2H0lb1X2fUjKj9KvKoPNcchKpZ6Xc7kG4Wn2/+FH&#10;e68VpK/w9yX8ALn5BQAA//8DAFBLAQItABQABgAIAAAAIQDb4fbL7gAAAIUBAAATAAAAAAAAAAAA&#10;AAAAAAAAAABbQ29udGVudF9UeXBlc10ueG1sUEsBAi0AFAAGAAgAAAAhAFr0LFu/AAAAFQEAAAsA&#10;AAAAAAAAAAAAAAAAHwEAAF9yZWxzLy5yZWxzUEsBAi0AFAAGAAgAAAAhAOgmEknEAAAA2wAAAA8A&#10;AAAAAAAAAAAAAAAABwIAAGRycy9kb3ducmV2LnhtbFBLBQYAAAAAAwADALcAAAD4AgAAAAA=&#10;" fillcolor="#fde5cc [660]" strokecolor="#773f04 [1604]" strokeweight="1pt">
                    <v:textbox>
                      <w:txbxContent>
                        <w:p w:rsidR="00EA34DB" w:rsidRPr="00024C2E" w:rsidRDefault="00EA34DB" w:rsidP="00EA34DB">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C2E">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browser on any device</w:t>
                          </w:r>
                        </w:p>
                      </w:txbxContent>
                    </v:textbox>
                  </v:rect>
                </v:group>
                <v:rect id="Rectangle 26" o:spid="_x0000_s1049" style="position:absolute;left:27104;top:17907;width:9000;height:4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f07f09 [3204]" strokecolor="#773f04 [1604]" strokeweight="1pt">
                  <v:textbox>
                    <w:txbxContent>
                      <w:p w:rsidR="00EA34DB" w:rsidRPr="00024C2E" w:rsidRDefault="00EA34DB" w:rsidP="00EA34DB">
                        <w:pPr>
                          <w:jc w:val="center"/>
                          <w:rPr>
                            <w:color w:val="FFFFFF" w:themeColor="background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FFFFFF" w:themeColor="background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OpenCV</w:t>
                        </w:r>
                        <w:proofErr w:type="spellEnd"/>
                        <w:r>
                          <w:rPr>
                            <w:color w:val="FFFFFF" w:themeColor="background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executable</w:t>
                        </w:r>
                      </w:p>
                    </w:txbxContent>
                  </v:textbox>
                </v:rect>
                <v:rect id="Rectangle 27" o:spid="_x0000_s1050" style="position:absolute;left:27104;top:4667;width:9000;height:10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5ITvQAAANsAAAAPAAAAZHJzL2Rvd25yZXYueG1sRI/LCsIw&#10;EEX3gv8QRnCnqS5UqlFEEERw4eMDhmZsqs2kNNG2f28EweXlPg53tWltKd5U+8Kxgsk4AUGcOV1w&#10;ruB23Y8WIHxA1lg6JgUdedis+70Vpto1fKb3JeQijrBPUYEJoUql9Jkhi37sKuLo3V1tMURZ51LX&#10;2MRxW8ppksykxYIjwWBFO0PZ8/KyEYJ07ibzZvc8mfZYUNk96NUpNRy02yWIQG34h3/tg1YwncP3&#10;S/wBcv0BAAD//wMAUEsBAi0AFAAGAAgAAAAhANvh9svuAAAAhQEAABMAAAAAAAAAAAAAAAAAAAAA&#10;AFtDb250ZW50X1R5cGVzXS54bWxQSwECLQAUAAYACAAAACEAWvQsW78AAAAVAQAACwAAAAAAAAAA&#10;AAAAAAAfAQAAX3JlbHMvLnJlbHNQSwECLQAUAAYACAAAACEAlS+SE70AAADbAAAADwAAAAAAAAAA&#10;AAAAAAAHAgAAZHJzL2Rvd25yZXYueG1sUEsFBgAAAAADAAMAtwAAAPECAAAAAA==&#10;" fillcolor="#f07f09 [3204]" strokecolor="#773f04 [1604]" strokeweight="1pt">
                  <v:textbox>
                    <w:txbxContent>
                      <w:p w:rsidR="00EA34DB" w:rsidRPr="00EA34DB" w:rsidRDefault="00EA34DB" w:rsidP="00EA34DB">
                        <w:pPr>
                          <w:jc w:val="center"/>
                          <w:rPr>
                            <w:color w:val="FFFFFF" w:themeColor="background1"/>
                            <w:sz w:val="2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EA34DB">
                          <w:rPr>
                            <w:color w:val="FFFFFF" w:themeColor="background1"/>
                            <w:sz w:val="2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NodeJS</w:t>
                        </w:r>
                        <w:proofErr w:type="spellEnd"/>
                        <w:r w:rsidRPr="00EA34DB">
                          <w:rPr>
                            <w:color w:val="FFFFFF" w:themeColor="background1"/>
                            <w:sz w:val="2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A34DB">
                          <w:rPr>
                            <w:color w:val="FFFFFF" w:themeColor="background1"/>
                            <w:sz w:val="2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Server</w:t>
                        </w:r>
                        <w:proofErr w:type="gramEnd"/>
                      </w:p>
                      <w:p w:rsidR="00EA34DB" w:rsidRPr="00EA34DB" w:rsidRDefault="00EA34DB" w:rsidP="00EA34DB">
                        <w:pPr>
                          <w:jc w:val="center"/>
                          <w:rPr>
                            <w:color w:val="FFFFFF" w:themeColor="background1"/>
                            <w:sz w:val="2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4DB">
                          <w:rPr>
                            <w:color w:val="FFFFFF" w:themeColor="background1"/>
                            <w:sz w:val="2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Listener with </w:t>
                        </w:r>
                        <w:proofErr w:type="spellStart"/>
                        <w:r w:rsidRPr="00EA34DB">
                          <w:rPr>
                            <w:color w:val="FFFFFF" w:themeColor="background1"/>
                            <w:sz w:val="2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JonnyFive</w:t>
                        </w:r>
                        <w:proofErr w:type="spellEnd"/>
                      </w:p>
                    </w:txbxContent>
                  </v:textbox>
                </v:rect>
                <v:rect id="Rectangle 28" o:spid="_x0000_s1051" style="position:absolute;left:25302;top:26193;width:12598;height: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xhMwAAAANsAAAAPAAAAZHJzL2Rvd25yZXYueG1sRE/NisIw&#10;EL4LvkOYBS+iaQWLdI2lWxD04EHtAwzNbFu2mdQmq/XtzUHw+PH9b7PRdOJOg2stK4iXEQjiyuqW&#10;awXldb/YgHAeWWNnmRQ8yUG2m062mGr74DPdL74WIYRdigoa7/tUSlc1ZNAtbU8cuF87GPQBDrXU&#10;Az5CuOnkKooSabDl0NBgT0VD1d/l3ygojvG6TG6nOP/J/bw0WJ/7JFdq9jXm3yA8jf4jfrsPWsEq&#10;jA1fwg+QuxcAAAD//wMAUEsBAi0AFAAGAAgAAAAhANvh9svuAAAAhQEAABMAAAAAAAAAAAAAAAAA&#10;AAAAAFtDb250ZW50X1R5cGVzXS54bWxQSwECLQAUAAYACAAAACEAWvQsW78AAAAVAQAACwAAAAAA&#10;AAAAAAAAAAAfAQAAX3JlbHMvLnJlbHNQSwECLQAUAAYACAAAACEAaWsYTMAAAADbAAAADwAAAAAA&#10;AAAAAAAAAAAHAgAAZHJzL2Rvd25yZXYueG1sUEsFBgAAAAADAAMAtwAAAPQCAAAAAA==&#10;" fillcolor="#fde5cc [660]" strokecolor="#773f04 [1604]" strokeweight="1pt">
                  <v:textbox>
                    <w:txbxContent>
                      <w:p w:rsidR="00EA34DB" w:rsidRPr="00024C2E" w:rsidRDefault="00EA34DB" w:rsidP="00EA34DB">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C2E">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Camera</w:t>
                        </w:r>
                      </w:p>
                    </w:txbxContent>
                  </v:textbox>
                </v:rect>
                <v:shape id="Straight Arrow Connector 29" o:spid="_x0000_s1052" type="#_x0000_t32" style="position:absolute;left:36104;top:6381;width:81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8LwgAAANsAAAAPAAAAZHJzL2Rvd25yZXYueG1sRI9Pa8JA&#10;EMXvQr/DMoVeRDcGLZq6SilIe2204nHITrPB7GzIjhq/fbdQ6PHx/vx46+3gW3WlPjaBDcymGSji&#10;KtiGawOH/W6yBBUF2WIbmAzcKcJ28zBaY2HDjT/pWkqt0gjHAg04ka7QOlaOPMZp6IiT9x16j5Jk&#10;X2vb4y2N+1bnWfasPTacCA47enNUncuLT1w65ONyMV7Nz+/4dTo6uc9nYszT4/D6AkpokP/wX/vD&#10;GshX8Psl/QC9+QEAAP//AwBQSwECLQAUAAYACAAAACEA2+H2y+4AAACFAQAAEwAAAAAAAAAAAAAA&#10;AAAAAAAAW0NvbnRlbnRfVHlwZXNdLnhtbFBLAQItABQABgAIAAAAIQBa9CxbvwAAABUBAAALAAAA&#10;AAAAAAAAAAAAAB8BAABfcmVscy8ucmVsc1BLAQItABQABgAIAAAAIQBbab8LwgAAANsAAAAPAAAA&#10;AAAAAAAAAAAAAAcCAABkcnMvZG93bnJldi54bWxQSwUGAAAAAAMAAwC3AAAA9gIAAAAA&#10;" strokecolor="#f07f09 [3204]" strokeweight=".5pt">
                  <v:stroke endarrow="block" joinstyle="miter"/>
                </v:shape>
                <v:shape id="Straight Arrow Connector 30" o:spid="_x0000_s1053" type="#_x0000_t32" style="position:absolute;left:36104;top:12763;width:79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qsuwgAAANsAAAAPAAAAZHJzL2Rvd25yZXYueG1sRE/Pa8Iw&#10;FL4P9j+EJ3gZmqqbjGqUWRG8zg3mbo/m2VSbl9rEWv3rl4Ow48f3e77sbCVaanzpWMFomIAgzp0u&#10;uVDw/bUZvIPwAVlj5ZgU3MjDcvH8NMdUuyt/UrsLhYgh7FNUYEKoUyl9bsiiH7qaOHIH11gMETaF&#10;1A1eY7it5DhJptJiybHBYE2Zofy0u1gFv4c33a6ydZmbfTb5eXm9n4/7tVL9XvcxAxGoC//ih3ur&#10;FUzi+vgl/gC5+AMAAP//AwBQSwECLQAUAAYACAAAACEA2+H2y+4AAACFAQAAEwAAAAAAAAAAAAAA&#10;AAAAAAAAW0NvbnRlbnRfVHlwZXNdLnhtbFBLAQItABQABgAIAAAAIQBa9CxbvwAAABUBAAALAAAA&#10;AAAAAAAAAAAAAB8BAABfcmVscy8ucmVsc1BLAQItABQABgAIAAAAIQCZVqsuwgAAANsAAAAPAAAA&#10;AAAAAAAAAAAAAAcCAABkcnMvZG93bnJldi54bWxQSwUGAAAAAAMAAwC3AAAA9gIAAAAA&#10;" strokecolor="#f07f09 [3204]" strokeweight=".5pt">
                  <v:stroke endarrow="block" joinstyle="miter"/>
                </v:shape>
                <v:shape id="Straight Arrow Connector 31" o:spid="_x0000_s1054" type="#_x0000_t32" style="position:absolute;left:29485;top:22860;width:0;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XQwwAAANsAAAAPAAAAZHJzL2Rvd25yZXYueG1sRI9Pa8JA&#10;EMXvQr/DMoVeRDexttjUVUqh1KupFY9DdpoNZmdDdqrx27uFgsfH+/PjLdeDb9WJ+tgENpBPM1DE&#10;VbAN1wZ2Xx+TBagoyBbbwGTgQhHWq7vREgsbzrylUym1SiMcCzTgRLpC61g58hinoSNO3k/oPUqS&#10;fa1tj+c07ls9y7Jn7bHhRHDY0buj6lj++sSl3WxcPo1f5sdP/D7snVzmuRjzcD+8vYISGuQW/m9v&#10;rIHHHP6+pB+gV1cAAAD//wMAUEsBAi0AFAAGAAgAAAAhANvh9svuAAAAhQEAABMAAAAAAAAAAAAA&#10;AAAAAAAAAFtDb250ZW50X1R5cGVzXS54bWxQSwECLQAUAAYACAAAACEAWvQsW78AAAAVAQAACwAA&#10;AAAAAAAAAAAAAAAfAQAAX3JlbHMvLnJlbHNQSwECLQAUAAYACAAAACEAIMYl0MMAAADbAAAADwAA&#10;AAAAAAAAAAAAAAAHAgAAZHJzL2Rvd25yZXYueG1sUEsFBgAAAAADAAMAtwAAAPcCAAAAAA==&#10;" strokecolor="#f07f09 [3204]" strokeweight=".5pt">
                  <v:stroke endarrow="block" joinstyle="miter"/>
                </v:shape>
                <v:shape id="Straight Arrow Connector 32" o:spid="_x0000_s1055" type="#_x0000_t32" style="position:absolute;left:33676;top:23050;width:0;height:31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JDC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omY7h/iT9ALm4AAAD//wMAUEsBAi0AFAAGAAgAAAAhANvh9svuAAAAhQEAABMAAAAAAAAA&#10;AAAAAAAAAAAAAFtDb250ZW50X1R5cGVzXS54bWxQSwECLQAUAAYACAAAACEAWvQsW78AAAAVAQAA&#10;CwAAAAAAAAAAAAAAAAAfAQAAX3JlbHMvLnJlbHNQSwECLQAUAAYACAAAACEABsiQwsYAAADbAAAA&#10;DwAAAAAAAAAAAAAAAAAHAgAAZHJzL2Rvd25yZXYueG1sUEsFBgAAAAADAAMAtwAAAPoCAAAAAA==&#10;" strokecolor="#f07f09 [3204]" strokeweight=".5pt">
                  <v:stroke endarrow="block" joinstyle="miter"/>
                </v:shape>
                <v:shape id="Straight Arrow Connector 33" o:spid="_x0000_s1056" type="#_x0000_t32" style="position:absolute;left:19812;top:12858;width:7292;height:9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hY9wwAAANsAAAAPAAAAZHJzL2Rvd25yZXYueG1sRI/disIw&#10;FITvhX2HcBb2TlN/VqRrFBWk3oi/D3BozrbF5qQkqda33wjCXg4z8w0zX3amFndyvrKsYDhIQBDn&#10;VldcKLhetv0ZCB+QNdaWScGTPCwXH705pto++ET3cyhEhLBPUUEZQpNK6fOSDPqBbYij92udwRCl&#10;K6R2+IhwU8tRkkylwYrjQokNbUrKb+fWKGiz6bVZf7vL4ZhN9od9tpm17qnU12e3+gERqAv/4Xd7&#10;pxWMx/D6En+AXPwBAAD//wMAUEsBAi0AFAAGAAgAAAAhANvh9svuAAAAhQEAABMAAAAAAAAAAAAA&#10;AAAAAAAAAFtDb250ZW50X1R5cGVzXS54bWxQSwECLQAUAAYACAAAACEAWvQsW78AAAAVAQAACwAA&#10;AAAAAAAAAAAAAAAfAQAAX3JlbHMvLnJlbHNQSwECLQAUAAYACAAAACEAQCoWPcMAAADbAAAADwAA&#10;AAAAAAAAAAAAAAAHAgAAZHJzL2Rvd25yZXYueG1sUEsFBgAAAAADAAMAtwAAAPcCAAAAAA==&#10;" strokecolor="#f07f09 [3204]" strokeweight=".5pt">
                  <v:stroke endarrow="block" joinstyle="miter"/>
                </v:shape>
                <v:shape id="Straight Arrow Connector 37" o:spid="_x0000_s1057" type="#_x0000_t32" style="position:absolute;left:29485;top:15430;width:0;height:23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xg/wwAAANsAAAAPAAAAZHJzL2Rvd25yZXYueG1sRI9Pa8JA&#10;EMXvgt9hmUIvohuttW3qKiJIe23U0uOQnWaD2dmQnWr89t1CwePj/fnxluveN+pMXawDG5hOMlDE&#10;ZbA1VwYO+934GVQUZItNYDJwpQjr1XCwxNyGC3/QuZBKpRGOORpwIm2udSwdeYyT0BIn7zt0HiXJ&#10;rtK2w0sa942eZdlCe6w5ERy2tHVUnoofn7h0mI2Kx9HL/PSGx69PJ9f5VIy5v+s3r6CEermF/9vv&#10;1sDDE/x9ST9Ar34BAAD//wMAUEsBAi0AFAAGAAgAAAAhANvh9svuAAAAhQEAABMAAAAAAAAAAAAA&#10;AAAAAAAAAFtDb250ZW50X1R5cGVzXS54bWxQSwECLQAUAAYACAAAACEAWvQsW78AAAAVAQAACwAA&#10;AAAAAAAAAAAAAAAfAQAAX3JlbHMvLnJlbHNQSwECLQAUAAYACAAAACEAwGMYP8MAAADbAAAADwAA&#10;AAAAAAAAAAAAAAAHAgAAZHJzL2Rvd25yZXYueG1sUEsFBgAAAAADAAMAtwAAAPcCAAAAAA==&#10;" strokecolor="#f07f09 [3204]" strokeweight=".5pt">
                  <v:stroke endarrow="block" joinstyle="miter"/>
                </v:shape>
                <v:shape id="Straight Arrow Connector 38" o:spid="_x0000_s1058" type="#_x0000_t32" style="position:absolute;left:33676;top:15335;width:0;height:23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KcowgAAANsAAAAPAAAAZHJzL2Rvd25yZXYueG1sRE/Pa8Iw&#10;FL4P9j+EJ3gZmqqbjGqUWRG8zg3mbo/m2VSbl9rEWv3rl4Ow48f3e77sbCVaanzpWMFomIAgzp0u&#10;uVDw/bUZvIPwAVlj5ZgU3MjDcvH8NMdUuyt/UrsLhYgh7FNUYEKoUyl9bsiiH7qaOHIH11gMETaF&#10;1A1eY7it5DhJptJiybHBYE2Zofy0u1gFv4c33a6ydZmbfTb5eXm9n4/7tVL9XvcxAxGoC//ih3ur&#10;FUzi2Pgl/gC5+AMAAP//AwBQSwECLQAUAAYACAAAACEA2+H2y+4AAACFAQAAEwAAAAAAAAAAAAAA&#10;AAAAAAAAW0NvbnRlbnRfVHlwZXNdLnhtbFBLAQItABQABgAIAAAAIQBa9CxbvwAAABUBAAALAAAA&#10;AAAAAAAAAAAAAB8BAABfcmVscy8ucmVsc1BLAQItABQABgAIAAAAIQBnIKcowgAAANsAAAAPAAAA&#10;AAAAAAAAAAAAAAcCAABkcnMvZG93bnJldi54bWxQSwUGAAAAAAMAAwC3AAAA9gIAAAAA&#10;" strokecolor="#f07f09 [3204]" strokeweight=".5pt">
                  <v:stroke endarrow="block" joinstyle="miter"/>
                </v:shape>
                <v:shape id="Straight Arrow Connector 69" o:spid="_x0000_s1059" type="#_x0000_t32" style="position:absolute;left:3196;top:13113;width:8096;height:3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Q7KxQAAANsAAAAPAAAAZHJzL2Rvd25yZXYueG1sRI/BasMw&#10;EETvgfyD2EBvidzSGte1HJJAcS8haZIPWKytbWqtjCQnzt9XhUKPw8y8YYr1ZHpxJec7ywoeVwkI&#10;4trqjhsFl/P7MgPhA7LG3jIpuJOHdTmfFZhre+NPup5CIyKEfY4K2hCGXEpft2TQr+xAHL0v6wyG&#10;KF0jtcNbhJtePiVJKg12HBdaHGjXUv19Go2CsUovw/bFnQ/H6nl/2Fe7bHR3pR4W0+YNRKAp/If/&#10;2h9aQfoKv1/iD5DlDwAAAP//AwBQSwECLQAUAAYACAAAACEA2+H2y+4AAACFAQAAEwAAAAAAAAAA&#10;AAAAAAAAAAAAW0NvbnRlbnRfVHlwZXNdLnhtbFBLAQItABQABgAIAAAAIQBa9CxbvwAAABUBAAAL&#10;AAAAAAAAAAAAAAAAAB8BAABfcmVscy8ucmVsc1BLAQItABQABgAIAAAAIQAycQ7KxQAAANsAAAAP&#10;AAAAAAAAAAAAAAAAAAcCAABkcnMvZG93bnJldi54bWxQSwUGAAAAAAMAAwC3AAAA+QIAAAAA&#10;" strokecolor="#f07f09 [3204]" strokeweight=".5pt">
                  <v:stroke endarrow="block" joinstyle="miter"/>
                </v:shape>
                <v:shape id="Text Box 70" o:spid="_x0000_s1060" type="#_x0000_t202" style="position:absolute;left:3768;top:10572;width:8001;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zBZwQAAANsAAAAPAAAAZHJzL2Rvd25yZXYueG1sRE/Pa8Iw&#10;FL4P9j+EJ+y2JopuszPKUAY7KXZT8PZonm1Z8xKazNb/3hyEHT++34vVYFtxoS40jjWMMwWCuHSm&#10;4UrDz/fn8xuIEJENto5Jw5UCrJaPDwvMjet5T5ciViKFcMhRQx2jz6UMZU0WQ+Y8ceLOrrMYE+wq&#10;aTrsU7ht5USpF2mx4dRQo6d1TeVv8Wc1HLbn03GqdtXGznzvBiXZzqXWT6Ph4x1EpCH+i+/uL6Ph&#10;Na1PX9IPkMsbAAAA//8DAFBLAQItABQABgAIAAAAIQDb4fbL7gAAAIUBAAATAAAAAAAAAAAAAAAA&#10;AAAAAABbQ29udGVudF9UeXBlc10ueG1sUEsBAi0AFAAGAAgAAAAhAFr0LFu/AAAAFQEAAAsAAAAA&#10;AAAAAAAAAAAAHwEAAF9yZWxzLy5yZWxzUEsBAi0AFAAGAAgAAAAhAIFfMFnBAAAA2wAAAA8AAAAA&#10;AAAAAAAAAAAABwIAAGRycy9kb3ducmV2LnhtbFBLBQYAAAAAAwADALcAAAD1AgAAAAA=&#10;" filled="f" stroked="f">
                  <v:textbox>
                    <w:txbxContent>
                      <w:p w:rsidR="000B7FF2" w:rsidRPr="000B7FF2" w:rsidRDefault="000B7FF2">
                        <w:pP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7FF2">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motors</w:t>
                        </w:r>
                      </w:p>
                    </w:txbxContent>
                  </v:textbox>
                </v:shape>
                <w10:anchorlock/>
              </v:group>
            </w:pict>
          </mc:Fallback>
        </mc:AlternateContent>
      </w:r>
    </w:p>
    <w:p w:rsidR="00EA34DB" w:rsidRDefault="003335D2" w:rsidP="003335D2">
      <w:pPr>
        <w:pStyle w:val="Caption"/>
        <w:jc w:val="center"/>
      </w:pPr>
      <w:r>
        <w:t xml:space="preserve">Figure </w:t>
      </w:r>
      <w:r>
        <w:fldChar w:fldCharType="begin"/>
      </w:r>
      <w:r>
        <w:instrText xml:space="preserve"> SEQ Figure \* ARABIC </w:instrText>
      </w:r>
      <w:r>
        <w:fldChar w:fldCharType="separate"/>
      </w:r>
      <w:r w:rsidR="00F44A5F">
        <w:rPr>
          <w:noProof/>
        </w:rPr>
        <w:t>2</w:t>
      </w:r>
      <w:r>
        <w:fldChar w:fldCharType="end"/>
      </w:r>
      <w:r>
        <w:t xml:space="preserve"> - Prototype 2; while a simplified setup within the machine, more levels of communication exist. </w:t>
      </w:r>
      <w:r w:rsidRPr="00B0234C">
        <w:rPr>
          <w:noProof/>
        </w:rPr>
        <w:t>Self-contained</w:t>
      </w:r>
      <w:r>
        <w:t xml:space="preserve"> system only reliant on </w:t>
      </w:r>
      <w:proofErr w:type="spellStart"/>
      <w:r>
        <w:t>OpenCV</w:t>
      </w:r>
      <w:proofErr w:type="spellEnd"/>
      <w:r>
        <w:t xml:space="preserve"> compilation and installation.</w:t>
      </w:r>
      <w:r w:rsidR="00F44A5F">
        <w:t xml:space="preserve"> </w:t>
      </w:r>
      <w:r w:rsidR="00F44A5F" w:rsidRPr="003B5F65">
        <w:rPr>
          <w:noProof/>
        </w:rPr>
        <w:t>Bottleneck</w:t>
      </w:r>
      <w:r w:rsidR="003B5F65">
        <w:t xml:space="preserve"> visible, with all</w:t>
      </w:r>
      <w:r w:rsidR="00F44A5F">
        <w:t xml:space="preserve"> information moving through </w:t>
      </w:r>
      <w:r w:rsidR="00F44A5F" w:rsidRPr="00B0234C">
        <w:rPr>
          <w:noProof/>
        </w:rPr>
        <w:t>server</w:t>
      </w:r>
      <w:r w:rsidR="00F44A5F">
        <w:t>.</w:t>
      </w:r>
    </w:p>
    <w:p w:rsidR="0068609E" w:rsidRDefault="00EE187B" w:rsidP="00EE187B">
      <w:pPr>
        <w:pStyle w:val="Heading2"/>
      </w:pPr>
      <w:r>
        <w:t>Final System</w:t>
      </w:r>
    </w:p>
    <w:p w:rsidR="00F34A84" w:rsidRDefault="00F34A84" w:rsidP="00F34A84">
      <w:r>
        <w:t xml:space="preserve">The need for an independent image capture system was followed by the introduction of </w:t>
      </w:r>
      <w:r w:rsidR="0045299D">
        <w:t>USB2Dynamixel</w:t>
      </w:r>
      <w:r>
        <w:t xml:space="preserve"> for direct motor control without an Arduino. With a working </w:t>
      </w:r>
      <w:r w:rsidR="0045299D">
        <w:t xml:space="preserve">USB2Dynamixel </w:t>
      </w:r>
      <w:r>
        <w:t xml:space="preserve">library already existing in Python, Python was used for this system. Using Python’s own ability to listen on web sockets, as well as the default HTML/JavaScript web socket functionality, communication between the client and the motor controller was achieved. This system removed the server </w:t>
      </w:r>
      <w:r w:rsidRPr="00B0234C">
        <w:rPr>
          <w:noProof/>
        </w:rPr>
        <w:t>as</w:t>
      </w:r>
      <w:r>
        <w:t xml:space="preserve"> a</w:t>
      </w:r>
      <w:r w:rsidR="00881160">
        <w:t xml:space="preserve"> communication</w:t>
      </w:r>
      <w:r>
        <w:t xml:space="preserve"> </w:t>
      </w:r>
      <w:r w:rsidRPr="00881160">
        <w:rPr>
          <w:noProof/>
        </w:rPr>
        <w:t>bottleneck</w:t>
      </w:r>
      <w:r>
        <w:t xml:space="preserve">, freeing up the server for HTTP serving only. With this accomplished, it was found that Python could serve the </w:t>
      </w:r>
      <w:r w:rsidRPr="00881160">
        <w:rPr>
          <w:noProof/>
        </w:rPr>
        <w:t>web</w:t>
      </w:r>
      <w:r w:rsidR="00881160">
        <w:rPr>
          <w:noProof/>
        </w:rPr>
        <w:t xml:space="preserve"> </w:t>
      </w:r>
      <w:r w:rsidRPr="00881160">
        <w:rPr>
          <w:noProof/>
        </w:rPr>
        <w:t>page</w:t>
      </w:r>
      <w:r>
        <w:t xml:space="preserve"> with no limitations. The </w:t>
      </w:r>
      <w:r>
        <w:rPr>
          <w:i/>
        </w:rPr>
        <w:t>Flask</w:t>
      </w:r>
      <w:r>
        <w:t xml:space="preserve"> framework was </w:t>
      </w:r>
      <w:r w:rsidRPr="00881160">
        <w:rPr>
          <w:noProof/>
        </w:rPr>
        <w:t>used</w:t>
      </w:r>
      <w:r>
        <w:t xml:space="preserve"> and proved highly successful </w:t>
      </w:r>
      <w:r w:rsidR="00686BF3">
        <w:t>with a</w:t>
      </w:r>
      <w:r>
        <w:t xml:space="preserve"> dynamic </w:t>
      </w:r>
      <w:r w:rsidR="00686BF3">
        <w:t>web serving ability which allowed for inbuilt camera streaming. This change resulted in near perfect 720p live streaming over a local network.</w:t>
      </w:r>
    </w:p>
    <w:p w:rsidR="002550C5" w:rsidRDefault="002550C5" w:rsidP="002550C5">
      <w:pPr>
        <w:pStyle w:val="ListParagraph"/>
        <w:numPr>
          <w:ilvl w:val="0"/>
          <w:numId w:val="13"/>
        </w:numPr>
      </w:pPr>
      <w:r>
        <w:t xml:space="preserve">Web Server -&gt; </w:t>
      </w:r>
      <w:r w:rsidR="00CF079F">
        <w:rPr>
          <w:i/>
        </w:rPr>
        <w:t>Python</w:t>
      </w:r>
      <w:r w:rsidR="00CF079F">
        <w:t xml:space="preserve"> served using the </w:t>
      </w:r>
      <w:r w:rsidR="00CF079F">
        <w:rPr>
          <w:i/>
        </w:rPr>
        <w:t>Flask</w:t>
      </w:r>
      <w:r w:rsidR="00CF079F">
        <w:t xml:space="preserve"> framework (similar to Express used in Prototype 2) with a continuous multi-user ability added through</w:t>
      </w:r>
      <w:r w:rsidR="00881160">
        <w:t xml:space="preserve"> the</w:t>
      </w:r>
      <w:r w:rsidR="00CF079F">
        <w:t xml:space="preserve"> </w:t>
      </w:r>
      <w:r w:rsidR="00CF079F" w:rsidRPr="00881160">
        <w:rPr>
          <w:noProof/>
        </w:rPr>
        <w:t>use</w:t>
      </w:r>
      <w:r w:rsidR="00CF079F">
        <w:t xml:space="preserve"> of </w:t>
      </w:r>
      <w:r w:rsidR="00CF079F" w:rsidRPr="00881160">
        <w:rPr>
          <w:i/>
          <w:noProof/>
        </w:rPr>
        <w:t>gevent</w:t>
      </w:r>
      <w:r w:rsidR="00CF079F">
        <w:rPr>
          <w:i/>
        </w:rPr>
        <w:t xml:space="preserve"> </w:t>
      </w:r>
      <w:r w:rsidR="00CF079F">
        <w:t>(networking library). The IP address</w:t>
      </w:r>
      <w:r w:rsidR="000575A1">
        <w:t xml:space="preserve"> of the server</w:t>
      </w:r>
      <w:r w:rsidR="00CF079F">
        <w:t xml:space="preserve"> is passed to the client through a </w:t>
      </w:r>
      <w:r w:rsidR="00CF079F">
        <w:rPr>
          <w:i/>
        </w:rPr>
        <w:t>Flask</w:t>
      </w:r>
      <w:r w:rsidR="00CF079F">
        <w:t xml:space="preserve"> variable for use with the event listener.</w:t>
      </w:r>
    </w:p>
    <w:p w:rsidR="002550C5" w:rsidRDefault="002550C5" w:rsidP="002550C5">
      <w:pPr>
        <w:pStyle w:val="ListParagraph"/>
        <w:numPr>
          <w:ilvl w:val="0"/>
          <w:numId w:val="13"/>
        </w:numPr>
      </w:pPr>
      <w:r>
        <w:t xml:space="preserve">Image Capture -&gt; </w:t>
      </w:r>
      <w:r w:rsidR="00CF079F">
        <w:rPr>
          <w:i/>
        </w:rPr>
        <w:t xml:space="preserve">Python, </w:t>
      </w:r>
      <w:r w:rsidR="00CF079F" w:rsidRPr="00B0234C">
        <w:rPr>
          <w:i/>
          <w:noProof/>
        </w:rPr>
        <w:t>Flask</w:t>
      </w:r>
      <w:r>
        <w:rPr>
          <w:i/>
        </w:rPr>
        <w:t xml:space="preserve"> and </w:t>
      </w:r>
      <w:proofErr w:type="spellStart"/>
      <w:r>
        <w:rPr>
          <w:i/>
        </w:rPr>
        <w:t>OpenCV</w:t>
      </w:r>
      <w:proofErr w:type="spellEnd"/>
      <w:r>
        <w:t xml:space="preserve">, </w:t>
      </w:r>
      <w:r w:rsidR="00CF079F">
        <w:t xml:space="preserve">a </w:t>
      </w:r>
      <w:r w:rsidR="00CF079F">
        <w:rPr>
          <w:i/>
        </w:rPr>
        <w:t>Flask</w:t>
      </w:r>
      <w:r w:rsidR="00CF079F">
        <w:t xml:space="preserve"> variable exists within the HTML </w:t>
      </w:r>
      <w:r w:rsidR="00CF079F" w:rsidRPr="00881160">
        <w:rPr>
          <w:noProof/>
        </w:rPr>
        <w:t>web</w:t>
      </w:r>
      <w:r w:rsidR="00881160">
        <w:rPr>
          <w:noProof/>
        </w:rPr>
        <w:t xml:space="preserve"> </w:t>
      </w:r>
      <w:r w:rsidR="00CF079F" w:rsidRPr="00881160">
        <w:rPr>
          <w:noProof/>
        </w:rPr>
        <w:t>page</w:t>
      </w:r>
      <w:r w:rsidR="00CF079F">
        <w:t xml:space="preserve"> as an image source, on serving by </w:t>
      </w:r>
      <w:r w:rsidR="00CF079F">
        <w:rPr>
          <w:i/>
        </w:rPr>
        <w:t>Flask</w:t>
      </w:r>
      <w:r w:rsidR="00CF079F">
        <w:t xml:space="preserve"> this is continuously updated with binary image data</w:t>
      </w:r>
      <w:r>
        <w:t>.</w:t>
      </w:r>
    </w:p>
    <w:p w:rsidR="002550C5" w:rsidRDefault="002550C5" w:rsidP="00F34A84">
      <w:pPr>
        <w:pStyle w:val="ListParagraph"/>
        <w:numPr>
          <w:ilvl w:val="0"/>
          <w:numId w:val="13"/>
        </w:numPr>
      </w:pPr>
      <w:r>
        <w:t xml:space="preserve">Event Listener -&gt; </w:t>
      </w:r>
      <w:r w:rsidR="00CF079F">
        <w:rPr>
          <w:i/>
        </w:rPr>
        <w:t xml:space="preserve">Python and Simple </w:t>
      </w:r>
      <w:r w:rsidR="0045299D" w:rsidRPr="0045299D">
        <w:rPr>
          <w:i/>
        </w:rPr>
        <w:t>USB2Dynamixel</w:t>
      </w:r>
      <w:r>
        <w:t>,</w:t>
      </w:r>
      <w:r w:rsidR="00CF079F">
        <w:t xml:space="preserve"> uses a web socket to receive commands from the client</w:t>
      </w:r>
      <w:r>
        <w:t>.</w:t>
      </w:r>
      <w:r w:rsidR="00CF079F">
        <w:t xml:space="preserve"> This is a separate running subsystem on a preset port.</w:t>
      </w:r>
    </w:p>
    <w:p w:rsidR="00F44A5F" w:rsidRDefault="000B7FF2" w:rsidP="00F44A5F">
      <w:pPr>
        <w:keepNext/>
        <w:jc w:val="center"/>
      </w:pPr>
      <w:r>
        <w:rPr>
          <w:noProof/>
          <w:lang w:val="en-GB" w:eastAsia="en-GB"/>
        </w:rPr>
        <w:lastRenderedPageBreak/>
        <mc:AlternateContent>
          <mc:Choice Requires="wpc">
            <w:drawing>
              <wp:inline distT="0" distB="0" distL="0" distR="0" wp14:anchorId="428E1FB1" wp14:editId="61629D5E">
                <wp:extent cx="4352926" cy="3200400"/>
                <wp:effectExtent l="0" t="0" r="0" b="0"/>
                <wp:docPr id="106" name="Canvas 10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90" name="Group 90"/>
                        <wpg:cNvGrpSpPr/>
                        <wpg:grpSpPr>
                          <a:xfrm>
                            <a:off x="1225161" y="200659"/>
                            <a:ext cx="3003414" cy="2885441"/>
                            <a:chOff x="2277110" y="153034"/>
                            <a:chExt cx="3003414" cy="2885441"/>
                          </a:xfrm>
                        </wpg:grpSpPr>
                        <wps:wsp>
                          <wps:cNvPr id="92" name="Rectangle 92"/>
                          <wps:cNvSpPr/>
                          <wps:spPr>
                            <a:xfrm>
                              <a:off x="2277110" y="153034"/>
                              <a:ext cx="1260000" cy="224726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B7FF2" w:rsidRPr="00024C2E" w:rsidRDefault="000B7FF2" w:rsidP="000B7FF2">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C2E">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Raspberry 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 name="Rectangle 93"/>
                          <wps:cNvSpPr/>
                          <wps:spPr>
                            <a:xfrm>
                              <a:off x="4200524" y="158475"/>
                              <a:ext cx="1080000" cy="288000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B7FF2" w:rsidRPr="00024C2E" w:rsidRDefault="000B7FF2" w:rsidP="000B7FF2">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C2E">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browser on any 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s:wsp>
                        <wps:cNvPr id="94" name="Rectangle 94"/>
                        <wps:cNvSpPr/>
                        <wps:spPr>
                          <a:xfrm>
                            <a:off x="1415026" y="1247776"/>
                            <a:ext cx="900000" cy="103822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B7FF2" w:rsidRPr="00024C2E" w:rsidRDefault="000B7FF2" w:rsidP="000B7FF2">
                              <w:pPr>
                                <w:jc w:val="center"/>
                                <w:rPr>
                                  <w:color w:val="FFFFFF" w:themeColor="background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 Flask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96"/>
                        <wps:cNvSpPr/>
                        <wps:spPr>
                          <a:xfrm>
                            <a:off x="1225321" y="2619375"/>
                            <a:ext cx="1259840" cy="46672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B7FF2" w:rsidRPr="00024C2E" w:rsidRDefault="000B7FF2" w:rsidP="000B7FF2">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C2E">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Camera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7" name="Straight Arrow Connector 97"/>
                        <wps:cNvCnPr/>
                        <wps:spPr>
                          <a:xfrm>
                            <a:off x="2316525" y="1628775"/>
                            <a:ext cx="814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 name="Straight Arrow Connector 98"/>
                        <wps:cNvCnPr/>
                        <wps:spPr>
                          <a:xfrm flipH="1">
                            <a:off x="2334076" y="647700"/>
                            <a:ext cx="796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Straight Arrow Connector 99"/>
                        <wps:cNvCnPr/>
                        <wps:spPr>
                          <a:xfrm>
                            <a:off x="1643626" y="228600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 name="Straight Arrow Connector 100"/>
                        <wps:cNvCnPr/>
                        <wps:spPr>
                          <a:xfrm flipV="1">
                            <a:off x="2062726" y="2305050"/>
                            <a:ext cx="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Straight Arrow Connector 101"/>
                        <wps:cNvCnPr/>
                        <wps:spPr>
                          <a:xfrm flipH="1">
                            <a:off x="219076" y="657226"/>
                            <a:ext cx="11673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Text Box 105"/>
                        <wps:cNvSpPr txBox="1"/>
                        <wps:spPr>
                          <a:xfrm>
                            <a:off x="72001" y="390526"/>
                            <a:ext cx="1204350"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B7FF2" w:rsidRPr="000B7FF2" w:rsidRDefault="0045299D" w:rsidP="000B7FF2">
                              <w:pP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USB2Dynamixel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 name="Rectangle 108"/>
                        <wps:cNvSpPr/>
                        <wps:spPr>
                          <a:xfrm>
                            <a:off x="1416729" y="475275"/>
                            <a:ext cx="899795" cy="59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B7FF2" w:rsidRDefault="000B7FF2" w:rsidP="000B7FF2">
                              <w:pPr>
                                <w:pStyle w:val="NormalWeb"/>
                                <w:spacing w:before="0" w:beforeAutospacing="0" w:after="160" w:afterAutospacing="0" w:line="256" w:lineRule="auto"/>
                                <w:jc w:val="center"/>
                              </w:pPr>
                              <w:r>
                                <w:rPr>
                                  <w:rFonts w:eastAsia="SimSun" w:cs="Arial"/>
                                  <w:shadow/>
                                  <w:sz w:val="22"/>
                                  <w:szCs w:val="22"/>
                                  <w14:shadow w14:blurRad="38100" w14:dist="19050" w14:dir="2700000" w14:sx="100000" w14:sy="100000" w14:kx="0" w14:ky="0" w14:algn="tl">
                                    <w14:schemeClr w14:val="dk1">
                                      <w14:alpha w14:val="60000"/>
                                    </w14:schemeClr>
                                  </w14:shadow>
                                  <w14:textFill>
                                    <w14:solidFill>
                                      <w14:srgbClr w14:val="FFFFFF"/>
                                    </w14:solidFill>
                                  </w14:textFill>
                                </w:rPr>
                                <w:t>Python listener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28E1FB1" id="Canvas 106" o:spid="_x0000_s1061" editas="canvas" style="width:342.75pt;height:252pt;mso-position-horizontal-relative:char;mso-position-vertical-relative:line" coordsize="43529,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givEAYAAKAnAAAOAAAAZHJzL2Uyb0RvYy54bWzsWltv2zYUfh+w/yDofbVI3SyjTpGllw3o&#10;2qLp1mdGlmxhkqhRTOz01+/jTfbiOHayLQhSt4AjUdQhefidj+eil69WTe1dFaKveDv1yYvA94o2&#10;57OqnU/937+8/Wnse71k7YzVvC2m/nXR+69Ofvzh5bKbFJQveD0rhAchbT9ZdlN/IWU3GY36fFE0&#10;rH/Bu6LFw5KLhkncivloJtgS0pt6RIMgGS25mHWC50Xfo/W1eeifaPllWeTyY1n2hfTqqY+5Sf0r&#10;9O+F+h2dvGSTuWDdosrtNNgDZtGwqsWgg6jXTDLvUlRbopoqF7znpXyR82bEy7LKC70GrIYEN1Zz&#10;xtor1uvF5NCOmyCu/kO5F3PoACInS2xGoa/nk+W8GzYFG3ljV+61iHeCX3Z6DfNJ/uHqk/Cq2dTP&#10;sBkta4AI/dzDvR0afd6J7rz7JGzD3Nwp7a5K0ai/0Ju3AtwojUlCfO966iswxJnZz2IlvRzPwyAI&#10;IxL5Xq46jMdxFBHTI18AFkoEpWlKCCaDHiQO0d91eLNHyMhNZ7Ts5oCQnrLSJIDcr7XX/zvtnS9Y&#10;V2jt9Zvao057n4Fw1s7rwsuomrkaHhoc1NdPemjyFt3tWrjTHaFJgH9WdzRKaRKrAYZls0knevmu&#10;4I2nLqa+wFQwUzZhV+97abq6Lqq553U1e1vVtb5RBl6c1cK7YjBNludFK4l+vb5sfuMz045dxRwg&#10;i03QrPZMdx+7ZsxGU4WSpOe2MQj2xa1eX8nrutCC2s9FCRCq3dcDDhK259Iv2KwwzfHOMWslUEku&#10;sbhBtlnMDtlGO7a/erXQXDW8HNw1MfPy8IYembdyeLmpWi5uE1BDw3Zk0x8q21CNupSri5U2UKJ3&#10;WzVd8Nk1rFZwQ559l7+tsOHvWS8/MQG2BEhwAsiP+Clrvpz63F753oKLb7e1q/4wDDz1vSXYd+r3&#10;f10yUfhe/WsLk8lIFEGs1DdRnFLciM0nF5tP2svmjANFYALMTl+q/rJ2l6XgzVccFKdqVDxibY6x&#10;p750l2fSnAk4aPLi9FR3AkF3TL5vzxXdmt1UcP6y+spEZzEvYS4fuDPSLeibvmqDWn56KXlZabtY&#10;a9VuAAjjsZgjvIU5wnsxRwSjjClYVVPmOEo1UgBhS5gkMObpWHfDbhx/O1o4MsdzZI7EwekZM0cu&#10;xVPiDu2DwGl7LBaB9RvvbcP/0J6ToraD/A8SkTigiWERuBdpqmGzppFM8Qa4WvluJAjHFJRjDq8H&#10;scjRG1h7SsahuZc3kB5t+nn6A7DALUseCPwwS0YUFlIbhSUkC7ccAhpnY+XOKVOOkiSlx0hCBzVb&#10;0cvzjCTG9+WOJxAZPLHzXR2r/39WIXVccC4Fq+YL6Z0KwZfeGW9bBPdceNlwDoAazlqbo3FhtsuI&#10;DAkaGpIkhrXrUCGh4/QmNYxJhLjaMIMziR3He2/nNEzGhGQ7kg11q6Iuyar6TTvz5HWHTJMUlU6V&#10;WDdCdTnAKzggjr/dbA+I4R87ASBXexMAxmdXjpbF3GO5lEgUm4NoN/gGItkNPq+sq+4XF6/bPCEN&#10;wyiAf6lgmMDVdCklF7GmWZLFRxQ+VhrqKaMw249CnWS2cc5+CiRJFCY2zqF0rJKqin/WcY7FXRhR&#10;RDyWmo4UiOTsAfz5gBzoEwYfUSfhHg5UfQCfu+GnSfCPmyQYJBRJfE2CNAxi/L8diCQK9znox7N4&#10;qFiYlMRzAyKiub1A1K7EAUDcOo1JNhzGyOwDkv/gQ0KSNExt0e5IiPm6rvMdEiJCB4PDL8pX+5mv&#10;PBIMhSmbnfDkCg8U21li3FHxRBEpMFmKMEMB4ybsaBCFzgnUFac92NtX7my5qnVqaJtgZGhA2H9g&#10;7OF2XMwvVKnU1KhQj8c54b5e0MJuqyIc9u7+COTusR9AfLM/9wYh6yrk4Gw941rC91eFRInQGfa6&#10;gKAarQUflneMcFJQOOwqq5jGdCu3kGVpBgJRWcc4IyoPAfGwlx3e9d0GfUCm4Pg1gVGS+dBCeQaD&#10;HaN+b7f2UDs+5gDVVxebaRgoV38FpjFsP1lT35lt3uv+6w/rTv4GAAD//wMAUEsDBBQABgAIAAAA&#10;IQA1lP6v3AAAAAUBAAAPAAAAZHJzL2Rvd25yZXYueG1sTI9BS8NAEIXvgv9hGcGb3bWYUmI2pQjx&#10;EOLBtojHbXbMBrOzIbtt47939KKXB8Mb3vtesZn9IM44xT6QhvuFAoHUBttTp+Gwr+7WIGIyZM0Q&#10;CDV8YYRNeX1VmNyGC73ieZc6wSEUc6PBpTTmUsbWoTdxEUYk9j7C5E3ic+qkncyFw/0gl0qtpDc9&#10;cYMzIz45bD93J88lL03dyP1zrKv45pptHQ7L6l3r25t5+wgi4Zz+nuEHn9GhZKZjOJGNYtDAQ9Kv&#10;srdaZxmIo4ZMPSiQZSH/05ffAAAA//8DAFBLAQItABQABgAIAAAAIQC2gziS/gAAAOEBAAATAAAA&#10;AAAAAAAAAAAAAAAAAABbQ29udGVudF9UeXBlc10ueG1sUEsBAi0AFAAGAAgAAAAhADj9If/WAAAA&#10;lAEAAAsAAAAAAAAAAAAAAAAALwEAAF9yZWxzLy5yZWxzUEsBAi0AFAAGAAgAAAAhAJlSCK8QBgAA&#10;oCcAAA4AAAAAAAAAAAAAAAAALgIAAGRycy9lMm9Eb2MueG1sUEsBAi0AFAAGAAgAAAAhADWU/q/c&#10;AAAABQEAAA8AAAAAAAAAAAAAAAAAaggAAGRycy9kb3ducmV2LnhtbFBLBQYAAAAABAAEAPMAAABz&#10;CQAAAAA=&#10;">
                <v:shape id="_x0000_s1062" type="#_x0000_t75" style="position:absolute;width:43529;height:32004;visibility:visible;mso-wrap-style:square">
                  <v:fill o:detectmouseclick="t"/>
                  <v:path o:connecttype="none"/>
                </v:shape>
                <v:group id="Group 90" o:spid="_x0000_s1063" style="position:absolute;left:12251;top:2006;width:30034;height:28855" coordorigin="22771,1530" coordsize="30034,28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rect id="Rectangle 92" o:spid="_x0000_s1064" style="position:absolute;left:22771;top:1530;width:12600;height:22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UZDxAAAANsAAAAPAAAAZHJzL2Rvd25yZXYueG1sRI9PawIx&#10;FMTvhX6H8ITeatY9aF2NIkWhtfXgH/D6SJ6bxc3Lsonu9tubQqHHYWZ+w8yXvavFndpQeVYwGmYg&#10;iLU3FZcKTsfN6xuIEJEN1p5JwQ8FWC6en+ZYGN/xnu6HWIoE4VCgAhtjU0gZtCWHYegb4uRdfOsw&#10;JtmW0rTYJbirZZ5lY+mw4rRgsaF3S/p6uDkFWf2968Zn/MrXevs52d+s11ur1MugX81AROrjf/iv&#10;/WEUTHP4/ZJ+gFw8AAAA//8DAFBLAQItABQABgAIAAAAIQDb4fbL7gAAAIUBAAATAAAAAAAAAAAA&#10;AAAAAAAAAABbQ29udGVudF9UeXBlc10ueG1sUEsBAi0AFAAGAAgAAAAhAFr0LFu/AAAAFQEAAAsA&#10;AAAAAAAAAAAAAAAAHwEAAF9yZWxzLy5yZWxzUEsBAi0AFAAGAAgAAAAhALJBRkPEAAAA2wAAAA8A&#10;AAAAAAAAAAAAAAAABwIAAGRycy9kb3ducmV2LnhtbFBLBQYAAAAAAwADALcAAAD4AgAAAAA=&#10;" fillcolor="#fde5cc [660]" strokecolor="#773f04 [1604]" strokeweight="1pt">
                    <v:textbox>
                      <w:txbxContent>
                        <w:p w:rsidR="000B7FF2" w:rsidRPr="00024C2E" w:rsidRDefault="000B7FF2" w:rsidP="000B7FF2">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C2E">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Raspberry Pi</w:t>
                          </w:r>
                        </w:p>
                      </w:txbxContent>
                    </v:textbox>
                  </v:rect>
                  <v:rect id="Rectangle 93" o:spid="_x0000_s1065" style="position:absolute;left:42005;top:1584;width:10800;height:28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EPawwAAANsAAAAPAAAAZHJzL2Rvd25yZXYueG1sRI9Bi8Iw&#10;FITvwv6H8Ba8yJpWsazVKF1B0IMHtT/g0TzbYvPSbaLWf2+EhT0OM/MNs1z3phF36lxtWUE8jkAQ&#10;F1bXXCrIz9uvbxDOI2tsLJOCJzlYrz4GS0y1ffCR7idfigBhl6KCyvs2ldIVFRl0Y9sSB+9iO4M+&#10;yK6UusNHgJtGTqIokQZrDgsVtrSpqLiebkbBZh/P8uT3EGc/mR/lBstjm2RKDT/7bAHCU+//w3/t&#10;nVYwn8L7S/gBcvUCAAD//wMAUEsBAi0AFAAGAAgAAAAhANvh9svuAAAAhQEAABMAAAAAAAAAAAAA&#10;AAAAAAAAAFtDb250ZW50X1R5cGVzXS54bWxQSwECLQAUAAYACAAAACEAWvQsW78AAAAVAQAACwAA&#10;AAAAAAAAAAAAAAAfAQAAX3JlbHMvLnJlbHNQSwECLQAUAAYACAAAACEAxHBD2sMAAADbAAAADwAA&#10;AAAAAAAAAAAAAAAHAgAAZHJzL2Rvd25yZXYueG1sUEsFBgAAAAADAAMAtwAAAPcCAAAAAA==&#10;" fillcolor="#fde5cc [660]" strokecolor="#773f04 [1604]" strokeweight="1pt">
                    <v:textbox>
                      <w:txbxContent>
                        <w:p w:rsidR="000B7FF2" w:rsidRPr="00024C2E" w:rsidRDefault="000B7FF2" w:rsidP="000B7FF2">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C2E">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browser on any device</w:t>
                          </w:r>
                        </w:p>
                      </w:txbxContent>
                    </v:textbox>
                  </v:rect>
                </v:group>
                <v:rect id="Rectangle 94" o:spid="_x0000_s1066" style="position:absolute;left:14150;top:12477;width:9000;height:10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sWDwAAAANsAAAAPAAAAZHJzL2Rvd25yZXYueG1sRI/bisIw&#10;FEXfB/yHcATfxlQRL9UoIggizIOXDzg0x6banJQm2vbvzYDg42ZfFnu1aW0pXlT7wrGC0TABQZw5&#10;XXCu4HrZ/85B+ICssXRMCjrysFn3flaYatfwiV7nkIs4wj5FBSaEKpXSZ4Ys+qGriKN3c7XFEGWd&#10;S11jE8dtKcdJMpUWC44EgxXtDGWP89NGCNKpG82a3ePPtMeCyu5Oz06pQb/dLkEEasM3/GkftILF&#10;BP6/xB8g128AAAD//wMAUEsBAi0AFAAGAAgAAAAhANvh9svuAAAAhQEAABMAAAAAAAAAAAAAAAAA&#10;AAAAAFtDb250ZW50X1R5cGVzXS54bWxQSwECLQAUAAYACAAAACEAWvQsW78AAAAVAQAACwAAAAAA&#10;AAAAAAAAAAAfAQAAX3JlbHMvLnJlbHNQSwECLQAUAAYACAAAACEAxkLFg8AAAADbAAAADwAAAAAA&#10;AAAAAAAAAAAHAgAAZHJzL2Rvd25yZXYueG1sUEsFBgAAAAADAAMAtwAAAPQCAAAAAA==&#10;" fillcolor="#f07f09 [3204]" strokecolor="#773f04 [1604]" strokeweight="1pt">
                  <v:textbox>
                    <w:txbxContent>
                      <w:p w:rsidR="000B7FF2" w:rsidRPr="00024C2E" w:rsidRDefault="000B7FF2" w:rsidP="000B7FF2">
                        <w:pPr>
                          <w:jc w:val="center"/>
                          <w:rPr>
                            <w:color w:val="FFFFFF" w:themeColor="background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 Flask server</w:t>
                        </w:r>
                      </w:p>
                    </w:txbxContent>
                  </v:textbox>
                </v:rect>
                <v:rect id="Rectangle 96" o:spid="_x0000_s1067" style="position:absolute;left:12253;top:26193;width:12598;height: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BCwwAAANsAAAAPAAAAZHJzL2Rvd25yZXYueG1sRI9Bi8Iw&#10;FITvgv8hvAUvomkFy9o1ShWE9eDBbn/Ao3nblm1eahO1/vuNIHgcZuYbZr0dTCtu1LvGsoJ4HoEg&#10;Lq1uuFJQ/BxmnyCcR9bYWiYFD3Kw3YxHa0y1vfOZbrmvRICwS1FB7X2XSunKmgy6ue2Ig/dre4M+&#10;yL6Susd7gJtWLqIokQYbDgs1drSvqfzLr0bB/hgvi+RyirNd5qeFwercJZlSk48h+wLhafDv8Kv9&#10;rRWsEnh+CT9Abv4BAAD//wMAUEsBAi0AFAAGAAgAAAAhANvh9svuAAAAhQEAABMAAAAAAAAAAAAA&#10;AAAAAAAAAFtDb250ZW50X1R5cGVzXS54bWxQSwECLQAUAAYACAAAACEAWvQsW78AAAAVAQAACwAA&#10;AAAAAAAAAAAAAAAfAQAAX3JlbHMvLnJlbHNQSwECLQAUAAYACAAAACEA1AfgQsMAAADbAAAADwAA&#10;AAAAAAAAAAAAAAAHAgAAZHJzL2Rvd25yZXYueG1sUEsFBgAAAAADAAMAtwAAAPcCAAAAAA==&#10;" fillcolor="#fde5cc [660]" strokecolor="#773f04 [1604]" strokeweight="1pt">
                  <v:textbox>
                    <w:txbxContent>
                      <w:p w:rsidR="000B7FF2" w:rsidRPr="00024C2E" w:rsidRDefault="000B7FF2" w:rsidP="000B7FF2">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4C2E">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Camera</w:t>
                        </w:r>
                      </w:p>
                    </w:txbxContent>
                  </v:textbox>
                </v:rect>
                <v:shape id="Straight Arrow Connector 97" o:spid="_x0000_s1068" type="#_x0000_t32" style="position:absolute;left:23165;top:16287;width:81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UcFwgAAANsAAAAPAAAAZHJzL2Rvd25yZXYueG1sRI9Pa8JA&#10;EMXvhX6HZQpeRDeKrTV1lVIQvTa14nHITrPB7GzITjV+e1co9Ph4f3685br3jTpTF+vABibjDBRx&#10;GWzNlYH912b0CioKssUmMBm4UoT16vFhibkNF/6kcyGVSiMcczTgRNpc61g68hjHoSVO3k/oPEqS&#10;XaVth5c07hs9zbIX7bHmRHDY0oej8lT8+sSl/XRYPA8Xs9MWv48HJ9fZRIwZPPXvb6CEevkP/7V3&#10;1sBiDvcv6Qfo1Q0AAP//AwBQSwECLQAUAAYACAAAACEA2+H2y+4AAACFAQAAEwAAAAAAAAAAAAAA&#10;AAAAAAAAW0NvbnRlbnRfVHlwZXNdLnhtbFBLAQItABQABgAIAAAAIQBa9CxbvwAAABUBAAALAAAA&#10;AAAAAAAAAAAAAB8BAABfcmVscy8ucmVsc1BLAQItABQABgAIAAAAIQDmBUcFwgAAANsAAAAPAAAA&#10;AAAAAAAAAAAAAAcCAABkcnMvZG93bnJldi54bWxQSwUGAAAAAAMAAwC3AAAA9gIAAAAA&#10;" strokecolor="#f07f09 [3204]" strokeweight=".5pt">
                  <v:stroke endarrow="block" joinstyle="miter"/>
                </v:shape>
                <v:shape id="Straight Arrow Connector 98" o:spid="_x0000_s1069" type="#_x0000_t32" style="position:absolute;left:23340;top:6477;width:79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vgSwwAAANsAAAAPAAAAZHJzL2Rvd25yZXYueG1sRE/Pa8Iw&#10;FL4L/g/hCbvITHU6tmqUWRl41Q3mbo/m2VSbl67JaudfvxwEjx/f78Wqs5VoqfGlYwXjUQKCOHe6&#10;5ELB58f74wsIH5A1Vo5JwR95WC37vQWm2l14R+0+FCKGsE9RgQmhTqX0uSGLfuRq4sgdXWMxRNgU&#10;Ujd4ieG2kpMkeZYWS44NBmvKDOXn/a9V8H2c6XadbcrcHLKnr+H0+nM6bJR6GHRvcxCBunAX39xb&#10;reA1jo1f4g+Qy38AAAD//wMAUEsBAi0AFAAGAAgAAAAhANvh9svuAAAAhQEAABMAAAAAAAAAAAAA&#10;AAAAAAAAAFtDb250ZW50X1R5cGVzXS54bWxQSwECLQAUAAYACAAAACEAWvQsW78AAAAVAQAACwAA&#10;AAAAAAAAAAAAAAAfAQAAX3JlbHMvLnJlbHNQSwECLQAUAAYACAAAACEAQUb4EsMAAADbAAAADwAA&#10;AAAAAAAAAAAAAAAHAgAAZHJzL2Rvd25yZXYueG1sUEsFBgAAAAADAAMAtwAAAPcCAAAAAA==&#10;" strokecolor="#f07f09 [3204]" strokeweight=".5pt">
                  <v:stroke endarrow="block" joinstyle="miter"/>
                </v:shape>
                <v:shape id="Straight Arrow Connector 99" o:spid="_x0000_s1070" type="#_x0000_t32" style="position:absolute;left:16436;top:22860;width:0;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nbswgAAANsAAAAPAAAAZHJzL2Rvd25yZXYueG1sRI9Pa8JA&#10;EMXvQr/DMoVeRDeKFpO6SilIe2204nHITrPB7GzIjhq/fbdQ6PHx/vx46+3gW3WlPjaBDcymGSji&#10;KtiGawOH/W6yAhUF2WIbmAzcKcJ28zBaY2HDjT/pWkqt0gjHAg04ka7QOlaOPMZp6IiT9x16j5Jk&#10;X2vb4y2N+1bPs+xZe2w4ERx29OaoOpcXn7h0mI/L5ThfnN/x63R0cl/MxJinx+H1BZTQIP/hv/aH&#10;NZDn8Psl/QC9+QEAAP//AwBQSwECLQAUAAYACAAAACEA2+H2y+4AAACFAQAAEwAAAAAAAAAAAAAA&#10;AAAAAAAAW0NvbnRlbnRfVHlwZXNdLnhtbFBLAQItABQABgAIAAAAIQBa9CxbvwAAABUBAAALAAAA&#10;AAAAAAAAAAAAAB8BAABfcmVscy8ucmVsc1BLAQItABQABgAIAAAAIQD41nbswgAAANsAAAAPAAAA&#10;AAAAAAAAAAAAAAcCAABkcnMvZG93bnJldi54bWxQSwUGAAAAAAMAAwC3AAAA9gIAAAAA&#10;" strokecolor="#f07f09 [3204]" strokeweight=".5pt">
                  <v:stroke endarrow="block" joinstyle="miter"/>
                </v:shape>
                <v:shape id="Straight Arrow Connector 100" o:spid="_x0000_s1071" type="#_x0000_t32" style="position:absolute;left:20627;top:23050;width:0;height:31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KjqxwAAANwAAAAPAAAAZHJzL2Rvd25yZXYueG1sRI9BT8JA&#10;EIXvJv6HzZhwMbAVlZDCQqTExKtoAtwm3aFb7c6W7lqqv945mHibyXvz3jfL9eAb1VMX68AG7iYZ&#10;KOIy2JorA+9vz+M5qJiQLTaBycA3RVivrq+WmNtw4Vfqd6lSEsIxRwMupTbXOpaOPMZJaIlFO4XO&#10;Y5K1q7Tt8CLhvtHTLJtpjzVLg8OWCkfl5+7LGzieHm2/KbZ16Q7F/f724ef8cdgaM7oZnhagEg3p&#10;3/x3/WIFPxN8eUYm0KtfAAAA//8DAFBLAQItABQABgAIAAAAIQDb4fbL7gAAAIUBAAATAAAAAAAA&#10;AAAAAAAAAAAAAABbQ29udGVudF9UeXBlc10ueG1sUEsBAi0AFAAGAAgAAAAhAFr0LFu/AAAAFQEA&#10;AAsAAAAAAAAAAAAAAAAAHwEAAF9yZWxzLy5yZWxzUEsBAi0AFAAGAAgAAAAhAKjcqOrHAAAA3AAA&#10;AA8AAAAAAAAAAAAAAAAABwIAAGRycy9kb3ducmV2LnhtbFBLBQYAAAAAAwADALcAAAD7AgAAAAA=&#10;" strokecolor="#f07f09 [3204]" strokeweight=".5pt">
                  <v:stroke endarrow="block" joinstyle="miter"/>
                </v:shape>
                <v:shape id="Straight Arrow Connector 101" o:spid="_x0000_s1072" type="#_x0000_t32" style="position:absolute;left:2190;top:6572;width:1167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A1xxAAAANwAAAAPAAAAZHJzL2Rvd25yZXYueG1sRE9Na8JA&#10;EL0X/A/LCL0U3dhWkegqbaTgtVZQb0N2zEazs2l2G6O/3i0UepvH+5z5srOVaKnxpWMFo2ECgjh3&#10;uuRCwfbrYzAF4QOyxsoxKbiSh+Wi9zDHVLsLf1K7CYWIIexTVGBCqFMpfW7Ioh+6mjhyR9dYDBE2&#10;hdQNXmK4reRzkkykxZJjg8GaMkP5efNjFRyOY92+Z6syN/vsZff0evs+7VdKPfa7txmIQF34F/+5&#10;1zrOT0bw+0y8QC7uAAAA//8DAFBLAQItABQABgAIAAAAIQDb4fbL7gAAAIUBAAATAAAAAAAAAAAA&#10;AAAAAAAAAABbQ29udGVudF9UeXBlc10ueG1sUEsBAi0AFAAGAAgAAAAhAFr0LFu/AAAAFQEAAAsA&#10;AAAAAAAAAAAAAAAAHwEAAF9yZWxzLy5yZWxzUEsBAi0AFAAGAAgAAAAhAMeQDXHEAAAA3AAAAA8A&#10;AAAAAAAAAAAAAAAABwIAAGRycy9kb3ducmV2LnhtbFBLBQYAAAAAAwADALcAAAD4AgAAAAA=&#10;" strokecolor="#f07f09 [3204]" strokeweight=".5pt">
                  <v:stroke endarrow="block" joinstyle="miter"/>
                </v:shape>
                <v:shape id="Text Box 105" o:spid="_x0000_s1073" type="#_x0000_t202" style="position:absolute;left:720;top:3905;width:12043;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7x4wgAAANwAAAAPAAAAZHJzL2Rvd25yZXYueG1sRE9La8JA&#10;EL4X+h+WKXiru5VabHQTiqXgSanaQm9DdvLA7GzIbpP4711B8DYf33NW2Wgb0VPna8caXqYKBHHu&#10;TM2lhuPh63kBwgdkg41j0nAmD1n6+LDCxLiBv6nfh1LEEPYJaqhCaBMpfV6RRT91LXHkCtdZDBF2&#10;pTQdDjHcNnKm1Ju0WHNsqLCldUX5af9vNfxsi7/fV7UrP+28HdyoJNt3qfXkafxYggg0hrv45t6Y&#10;OF/N4fpMvECmFwAAAP//AwBQSwECLQAUAAYACAAAACEA2+H2y+4AAACFAQAAEwAAAAAAAAAAAAAA&#10;AAAAAAAAW0NvbnRlbnRfVHlwZXNdLnhtbFBLAQItABQABgAIAAAAIQBa9CxbvwAAABUBAAALAAAA&#10;AAAAAAAAAAAAAB8BAABfcmVscy8ucmVsc1BLAQItABQABgAIAAAAIQD8J7x4wgAAANwAAAAPAAAA&#10;AAAAAAAAAAAAAAcCAABkcnMvZG93bnJldi54bWxQSwUGAAAAAAMAAwC3AAAA9gIAAAAA&#10;" filled="f" stroked="f">
                  <v:textbox>
                    <w:txbxContent>
                      <w:p w:rsidR="000B7FF2" w:rsidRPr="000B7FF2" w:rsidRDefault="0045299D" w:rsidP="000B7FF2">
                        <w:pP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USB2Dynamixel</w:t>
                        </w:r>
                      </w:p>
                    </w:txbxContent>
                  </v:textbox>
                </v:shape>
                <v:rect id="Rectangle 108" o:spid="_x0000_s1074" style="position:absolute;left:14167;top:4752;width:8998;height:59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FMFwQAAANwAAAAPAAAAZHJzL2Rvd25yZXYueG1sRI/NisIw&#10;EMfvgu8QRvBmU/ewSjWKCAvLwh78eIChGZtqMylNtO3b7xyEvc0w/4/fbPeDb9SLulgHNrDMclDE&#10;ZbA1Vwaul6/FGlRMyBabwGRgpAj73XSyxcKGnk/0OqdKSQjHAg24lNpC61g68hiz0BLL7RY6j0nW&#10;rtK2w17CfaM/8vxTe6xZGhy2dHRUPs5PLyVIp3G56o+PXzf81NSMd3qOxsxnw2EDKtGQ/sVv97cV&#10;/Fxo5RmZQO/+AAAA//8DAFBLAQItABQABgAIAAAAIQDb4fbL7gAAAIUBAAATAAAAAAAAAAAAAAAA&#10;AAAAAABbQ29udGVudF9UeXBlc10ueG1sUEsBAi0AFAAGAAgAAAAhAFr0LFu/AAAAFQEAAAsAAAAA&#10;AAAAAAAAAAAAHwEAAF9yZWxzLy5yZWxzUEsBAi0AFAAGAAgAAAAhACo4UwXBAAAA3AAAAA8AAAAA&#10;AAAAAAAAAAAABwIAAGRycy9kb3ducmV2LnhtbFBLBQYAAAAAAwADALcAAAD1AgAAAAA=&#10;" fillcolor="#f07f09 [3204]" strokecolor="#773f04 [1604]" strokeweight="1pt">
                  <v:textbox>
                    <w:txbxContent>
                      <w:p w:rsidR="000B7FF2" w:rsidRDefault="000B7FF2" w:rsidP="000B7FF2">
                        <w:pPr>
                          <w:pStyle w:val="NormalWeb"/>
                          <w:spacing w:before="0" w:beforeAutospacing="0" w:after="160" w:afterAutospacing="0" w:line="256" w:lineRule="auto"/>
                          <w:jc w:val="center"/>
                        </w:pPr>
                        <w:r>
                          <w:rPr>
                            <w:rFonts w:eastAsia="SimSun" w:cs="Arial"/>
                            <w:shadow/>
                            <w:sz w:val="22"/>
                            <w:szCs w:val="22"/>
                            <w14:shadow w14:blurRad="38100" w14:dist="19050" w14:dir="2700000" w14:sx="100000" w14:sy="100000" w14:kx="0" w14:ky="0" w14:algn="tl">
                              <w14:schemeClr w14:val="dk1">
                                <w14:alpha w14:val="60000"/>
                              </w14:schemeClr>
                            </w14:shadow>
                            <w14:textFill>
                              <w14:solidFill>
                                <w14:srgbClr w14:val="FFFFFF"/>
                              </w14:solidFill>
                            </w14:textFill>
                          </w:rPr>
                          <w:t>Python listener</w:t>
                        </w:r>
                      </w:p>
                    </w:txbxContent>
                  </v:textbox>
                </v:rect>
                <w10:anchorlock/>
              </v:group>
            </w:pict>
          </mc:Fallback>
        </mc:AlternateContent>
      </w:r>
    </w:p>
    <w:p w:rsidR="000B7FF2" w:rsidRPr="00F34A84" w:rsidRDefault="00F44A5F" w:rsidP="00F44A5F">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 Final System; highly simplified. Minimal systems, minimal communication with no </w:t>
      </w:r>
      <w:r w:rsidRPr="003B5F65">
        <w:rPr>
          <w:noProof/>
        </w:rPr>
        <w:t>bottleneck</w:t>
      </w:r>
      <w:r>
        <w:t xml:space="preserve"> effect. </w:t>
      </w:r>
      <w:proofErr w:type="spellStart"/>
      <w:r>
        <w:t>OpenCV</w:t>
      </w:r>
      <w:proofErr w:type="spellEnd"/>
      <w:r>
        <w:t xml:space="preserve"> used but integrated.</w:t>
      </w:r>
      <w:r w:rsidR="0045299D">
        <w:t xml:space="preserve"> Arduino </w:t>
      </w:r>
      <w:r w:rsidR="001200FC">
        <w:t>replaced with direct</w:t>
      </w:r>
      <w:r w:rsidR="0045299D">
        <w:t xml:space="preserve"> </w:t>
      </w:r>
      <w:r w:rsidR="0045299D">
        <w:t>USB2Dynamixel</w:t>
      </w:r>
      <w:r w:rsidR="0045299D">
        <w:t xml:space="preserve"> communication.</w:t>
      </w:r>
    </w:p>
    <w:p w:rsidR="00E34004" w:rsidRDefault="00E34004" w:rsidP="00E34004">
      <w:pPr>
        <w:pStyle w:val="Heading1"/>
      </w:pPr>
      <w:r>
        <w:t>Hardware</w:t>
      </w:r>
    </w:p>
    <w:sectPr w:rsidR="00E3400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1DA67A4"/>
    <w:multiLevelType w:val="hybridMultilevel"/>
    <w:tmpl w:val="8D4E84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AxM7YwN7YwNbY0MzFT0lEKTi0uzszPAykwqgUAXwNl/CwAAAA="/>
  </w:docVars>
  <w:rsids>
    <w:rsidRoot w:val="00E34004"/>
    <w:rsid w:val="00024C2E"/>
    <w:rsid w:val="000556C6"/>
    <w:rsid w:val="000575A1"/>
    <w:rsid w:val="000B7FF2"/>
    <w:rsid w:val="001200FC"/>
    <w:rsid w:val="001267AF"/>
    <w:rsid w:val="002550C5"/>
    <w:rsid w:val="003335D2"/>
    <w:rsid w:val="003B5F65"/>
    <w:rsid w:val="0045299D"/>
    <w:rsid w:val="0068609E"/>
    <w:rsid w:val="00686BF3"/>
    <w:rsid w:val="00881160"/>
    <w:rsid w:val="009B3F5D"/>
    <w:rsid w:val="00B0234C"/>
    <w:rsid w:val="00BB5AE8"/>
    <w:rsid w:val="00C41DC3"/>
    <w:rsid w:val="00CD7CF6"/>
    <w:rsid w:val="00CF079F"/>
    <w:rsid w:val="00D80381"/>
    <w:rsid w:val="00DB074D"/>
    <w:rsid w:val="00DB4654"/>
    <w:rsid w:val="00E15ED8"/>
    <w:rsid w:val="00E34004"/>
    <w:rsid w:val="00EA34DB"/>
    <w:rsid w:val="00EC5FAE"/>
    <w:rsid w:val="00EE187B"/>
    <w:rsid w:val="00F34A84"/>
    <w:rsid w:val="00F44A5F"/>
    <w:rsid w:val="00FF1086"/>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8E891"/>
  <w15:chartTrackingRefBased/>
  <w15:docId w15:val="{AC76E0EC-7C75-49A8-9A16-EA6162351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0B7FF2"/>
    <w:pPr>
      <w:spacing w:before="100" w:beforeAutospacing="1" w:after="100" w:afterAutospacing="1" w:line="240" w:lineRule="auto"/>
    </w:pPr>
    <w:rPr>
      <w:rFonts w:ascii="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ic\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528</TotalTime>
  <Pages>1</Pages>
  <Words>921</Words>
  <Characters>5255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Dominic Cassidy</dc:creator>
  <cp:keywords/>
  <cp:lastModifiedBy>Dominic Cassidy</cp:lastModifiedBy>
  <cp:revision>28</cp:revision>
  <dcterms:created xsi:type="dcterms:W3CDTF">2016-06-15T11:25:00Z</dcterms:created>
  <dcterms:modified xsi:type="dcterms:W3CDTF">2016-06-15T22:06:00Z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